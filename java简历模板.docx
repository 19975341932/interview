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22225</wp:posOffset>
                </wp:positionV>
                <wp:extent cx="5830570" cy="330200"/>
                <wp:effectExtent l="0" t="0" r="6350" b="5080"/>
                <wp:wrapNone/>
                <wp:docPr id="7" name="流程图: 手动操作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570" cy="330200"/>
                        </a:xfrm>
                        <a:prstGeom prst="flowChartManualOperation">
                          <a:avLst/>
                        </a:prstGeom>
                        <a:solidFill>
                          <a:srgbClr val="4E7282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jc w:val="center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仅供每特教育VIP学员参考学习www.mayikt.com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jc w:val="center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9" type="#_x0000_t119" style="position:absolute;left:0pt;margin-left:67.95pt;margin-top:1.75pt;height:26pt;width:459.1pt;z-index:251662336;v-text-anchor:middle;mso-width-relative:page;mso-height-relative:page;" fillcolor="#4E7282" filled="t" stroked="f" coordsize="21600,21600" o:gfxdata="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7cATl1QAAAAkBAAAPAAAAAAAAAAEAIAAAACIAAABkcnMvZG93bnJldi54bWxQSwECFAAUAAAA&#10;CACHTuJAqtLh6ZwCAAD6BAAADgAAAAAAAAABACAAAAAkAQAAZHJzL2Uyb0RvYy54bWxQSwUGAAAA&#10;AAYABgBZAQAAMgYAAAAA&#10;">
                <v:fill on="t" focussize="0,0"/>
                <v:stroke on="f" weight="0.5pt" miterlimit="8" joinstyle="miter"/>
                <v:imagedata o:title=""/>
                <o:lock v:ext="edit" aspectratio="f"/>
                <v:textbox inset="0mm,1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jc w:val="center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1"/>
                          <w:szCs w:val="21"/>
                          <w:highlight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1"/>
                          <w:szCs w:val="21"/>
                          <w:highlight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仅供每特教育VIP学员参考学习www.mayikt.com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jc w:val="center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1"/>
                          <w:szCs w:val="21"/>
                          <w:highlight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10795</wp:posOffset>
                </wp:positionV>
                <wp:extent cx="7608570" cy="5080"/>
                <wp:effectExtent l="0" t="92075" r="11430" b="10096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08570" cy="5080"/>
                        </a:xfrm>
                        <a:prstGeom prst="line">
                          <a:avLst/>
                        </a:prstGeom>
                        <a:ln w="184150" cmpd="sng">
                          <a:solidFill>
                            <a:srgbClr val="4E7282"/>
                          </a:solidFill>
                          <a:prstDash val="soli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.05pt;margin-top:0.85pt;height:0.4pt;width:599.1pt;z-index:251663360;mso-width-relative:page;mso-height-relative:page;" filled="f" stroked="t" coordsize="21600,21600" o:gfxdata="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tUc8Y0wAAAAcBAAAPAAAAAAAAAAEAIAAAACIAAABkcnMvZG93bnJldi54bWxQSwECFAAU&#10;AAAACACHTuJAh3aSk/YBAADCAwAADgAAAAAAAAABACAAAAAiAQAAZHJzL2Uyb0RvYy54bWxQSwUG&#10;AAAAAAYABgBZAQAAigUAAAAA&#10;">
                <v:fill on="f" focussize="0,0"/>
                <v:stroke weight="14.5pt" color="#4E7282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546735</wp:posOffset>
                </wp:positionH>
                <wp:positionV relativeFrom="paragraph">
                  <wp:posOffset>121285</wp:posOffset>
                </wp:positionV>
                <wp:extent cx="5115560" cy="810895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5525" cy="810731"/>
                          <a:chOff x="3942" y="1170"/>
                          <a:chExt cx="6436" cy="1185"/>
                        </a:xfrm>
                      </wpg:grpSpPr>
                      <wps:wsp>
                        <wps:cNvPr id="2" name="文本框 2"/>
                        <wps:cNvSpPr txBox="1"/>
                        <wps:spPr>
                          <a:xfrm>
                            <a:off x="3942" y="1170"/>
                            <a:ext cx="3301" cy="1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E7282"/>
                                  <w:sz w:val="72"/>
                                  <w:szCs w:val="7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E7282"/>
                                  <w:sz w:val="72"/>
                                  <w:szCs w:val="72"/>
                                  <w:lang w:val="en-US" w:eastAsia="zh-CN"/>
                                </w:rPr>
                                <w:t xml:space="preserve">余胜军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E7282"/>
                                  <w:sz w:val="52"/>
                                  <w:szCs w:val="52"/>
                                  <w:lang w:val="en-US" w:eastAsia="zh-CN"/>
                                </w:rPr>
                                <w:t>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6795" y="1450"/>
                            <a:ext cx="3583" cy="9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4E7282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E7282"/>
                                  <w:sz w:val="24"/>
                                  <w:szCs w:val="24"/>
                                  <w:lang w:val="en-US" w:eastAsia="zh-CN"/>
                                </w:rPr>
                                <w:t>求职意向：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E7282"/>
                                  <w:sz w:val="24"/>
                                  <w:szCs w:val="24"/>
                                  <w:lang w:val="en-US" w:eastAsia="zh-CN"/>
                                </w:rPr>
                                <w:t>互联网IT工程师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E7282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E7282"/>
                                  <w:sz w:val="24"/>
                                  <w:szCs w:val="24"/>
                                  <w:lang w:val="en-US" w:eastAsia="zh-CN"/>
                                </w:rPr>
                                <w:t>期望薪资：30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E7282"/>
                                  <w:sz w:val="24"/>
                                  <w:szCs w:val="24"/>
                                  <w:lang w:val="en-US" w:eastAsia="zh-CN"/>
                                </w:rPr>
                                <w:t>K-50K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3.05pt;margin-top:9.55pt;height:63.85pt;width:402.8pt;z-index:251660288;mso-width-relative:page;mso-height-relative:page;" coordorigin="3942,1170" coordsize="6436,1185" o:gfxdata="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C3+WAf2QAAAAkBAAAPAAAAAAAAAAEAIAAAACIAAABkcnMv&#10;ZG93bnJldi54bWxQSwECFAAUAAAACACHTuJAXpp9LOYCAAAtCAAADgAAAAAAAAABACAAAAAoAQAA&#10;ZHJzL2Uyb0RvYy54bWxQSwUGAAAAAAYABgBZAQAAgAYAAAAA&#10;">
                <o:lock v:ext="edit" aspectratio="f"/>
                <v:shape id="_x0000_s1026" o:spid="_x0000_s1026" o:spt="202" type="#_x0000_t202" style="position:absolute;left:3942;top:1170;height:1175;width:3301;" filled="f" stroked="f" coordsize="21600,21600" o:gfxdata="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gsWi8AAAA&#10;2g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E7282"/>
                            <w:sz w:val="72"/>
                            <w:szCs w:val="7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E7282"/>
                            <w:sz w:val="72"/>
                            <w:szCs w:val="72"/>
                            <w:lang w:val="en-US" w:eastAsia="zh-CN"/>
                          </w:rPr>
                          <w:t xml:space="preserve">余胜军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E7282"/>
                            <w:sz w:val="52"/>
                            <w:szCs w:val="52"/>
                            <w:lang w:val="en-US" w:eastAsia="zh-CN"/>
                          </w:rPr>
                          <w:t>▏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795;top:1450;height:905;width:3583;" filled="f" stroked="f" coordsize="21600,21600" o:gfxdata="UEsDBAoAAAAAAIdO4kAAAAAAAAAAAAAAAAAEAAAAZHJzL1BLAwQUAAAACACHTuJAXOwU878AAADa&#10;AAAADwAAAGRycy9kb3ducmV2LnhtbEWPT2vCQBTE74V+h+UVequbWCy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sFPO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4E7282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E7282"/>
                            <w:sz w:val="24"/>
                            <w:szCs w:val="24"/>
                            <w:lang w:val="en-US" w:eastAsia="zh-CN"/>
                          </w:rPr>
                          <w:t>求职意向：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E7282"/>
                            <w:sz w:val="24"/>
                            <w:szCs w:val="24"/>
                            <w:lang w:val="en-US" w:eastAsia="zh-CN"/>
                          </w:rPr>
                          <w:t>互联网IT工程师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E7282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E7282"/>
                            <w:sz w:val="24"/>
                            <w:szCs w:val="24"/>
                            <w:lang w:val="en-US" w:eastAsia="zh-CN"/>
                          </w:rPr>
                          <w:t>期望薪资：30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E7282"/>
                            <w:sz w:val="24"/>
                            <w:szCs w:val="24"/>
                            <w:lang w:val="en-US" w:eastAsia="zh-CN"/>
                          </w:rPr>
                          <w:t>K-50K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6040755</wp:posOffset>
            </wp:positionH>
            <wp:positionV relativeFrom="paragraph">
              <wp:posOffset>182880</wp:posOffset>
            </wp:positionV>
            <wp:extent cx="955675" cy="1341755"/>
            <wp:effectExtent l="0" t="0" r="4445" b="14605"/>
            <wp:wrapSquare wrapText="bothSides"/>
            <wp:docPr id="36" name="图片 36" descr="12-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12-白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5675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532130</wp:posOffset>
                </wp:positionH>
                <wp:positionV relativeFrom="paragraph">
                  <wp:posOffset>173355</wp:posOffset>
                </wp:positionV>
                <wp:extent cx="5193665" cy="100266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665" cy="1002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E7282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>籍    贯：湖北武汉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E7282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>出生年月：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>1997.10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E7282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>民    族：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 xml:space="preserve">汉族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E7282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>联系电话：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>15333333333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E7282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>政治面貌：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 xml:space="preserve">中共党员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E7282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>邮    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instrText xml:space="preserve"> HYPERLINK "mailto:15333333333@126.com"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>644064779@qq.com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9pt;margin-top:13.65pt;height:78.95pt;width:408.95pt;z-index:251659264;mso-width-relative:page;mso-height-relative:page;" filled="f" stroked="f" coordsize="21600,21600" o:gfxdata="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DWCuObaAAAACQEAAA8AAAAAAAAAAQAgAAAAIgAAAGRy&#10;cy9kb3ducmV2LnhtbFBLAQIUABQAAAAIAIdO4kBJHYliPAIAAGk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E7282"/>
                          <w:sz w:val="24"/>
                          <w:szCs w:val="24"/>
                          <w:vertAlign w:val="baseline"/>
                          <w:lang w:val="en-US" w:eastAsia="zh-CN"/>
                        </w:rPr>
                        <w:t>籍    贯：湖北武汉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vertAlign w:val="baseline"/>
                          <w:lang w:val="en-US" w:eastAsia="zh-CN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E7282"/>
                          <w:sz w:val="24"/>
                          <w:szCs w:val="24"/>
                          <w:vertAlign w:val="baseline"/>
                          <w:lang w:val="en-US" w:eastAsia="zh-CN"/>
                        </w:rPr>
                        <w:t>出生年月：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vertAlign w:val="baseline"/>
                          <w:lang w:val="en-US" w:eastAsia="zh-CN"/>
                        </w:rPr>
                        <w:t>1997.10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E7282"/>
                          <w:sz w:val="24"/>
                          <w:szCs w:val="24"/>
                          <w:vertAlign w:val="baseline"/>
                          <w:lang w:val="en-US" w:eastAsia="zh-CN"/>
                        </w:rPr>
                        <w:t>民    族：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vertAlign w:val="baseline"/>
                          <w:lang w:val="en-US" w:eastAsia="zh-CN"/>
                        </w:rPr>
                        <w:t xml:space="preserve">汉族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E7282"/>
                          <w:sz w:val="24"/>
                          <w:szCs w:val="24"/>
                          <w:vertAlign w:val="baseline"/>
                          <w:lang w:val="en-US" w:eastAsia="zh-CN"/>
                        </w:rPr>
                        <w:t>联系电话：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vertAlign w:val="baseline"/>
                          <w:lang w:val="en-US" w:eastAsia="zh-CN"/>
                        </w:rPr>
                        <w:t>15333333333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E7282"/>
                          <w:sz w:val="24"/>
                          <w:szCs w:val="24"/>
                          <w:vertAlign w:val="baseline"/>
                          <w:lang w:val="en-US" w:eastAsia="zh-CN"/>
                        </w:rPr>
                        <w:t>政治面貌：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vertAlign w:val="baseline"/>
                          <w:lang w:val="en-US" w:eastAsia="zh-CN"/>
                        </w:rPr>
                        <w:t xml:space="preserve">中共党员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E7282"/>
                          <w:sz w:val="24"/>
                          <w:szCs w:val="24"/>
                          <w:vertAlign w:val="baseline"/>
                          <w:lang w:val="en-US" w:eastAsia="zh-CN"/>
                        </w:rPr>
                        <w:t>邮    箱：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vertAlign w:val="baseline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vertAlign w:val="baseline"/>
                          <w:lang w:val="en-US" w:eastAsia="zh-CN"/>
                        </w:rPr>
                        <w:instrText xml:space="preserve"> HYPERLINK "mailto:15333333333@126.com"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vertAlign w:val="baseline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vertAlign w:val="baseline"/>
                          <w:lang w:val="en-US" w:eastAsia="zh-CN"/>
                        </w:rPr>
                        <w:t>644064779@qq.com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vertAlign w:val="baseline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  <w:vertAlign w:val="baselin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481330</wp:posOffset>
                </wp:positionH>
                <wp:positionV relativeFrom="paragraph">
                  <wp:posOffset>26670</wp:posOffset>
                </wp:positionV>
                <wp:extent cx="6605905" cy="402590"/>
                <wp:effectExtent l="0" t="0" r="8255" b="762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5905" cy="402590"/>
                          <a:chOff x="4068" y="3901"/>
                          <a:chExt cx="10272" cy="634"/>
                        </a:xfrm>
                      </wpg:grpSpPr>
                      <wps:wsp>
                        <wps:cNvPr id="5" name="直接连接符 5"/>
                        <wps:cNvCnPr/>
                        <wps:spPr>
                          <a:xfrm flipV="1">
                            <a:off x="4128" y="4512"/>
                            <a:ext cx="10212" cy="12"/>
                          </a:xfrm>
                          <a:prstGeom prst="line">
                            <a:avLst/>
                          </a:prstGeom>
                          <a:ln w="28575" cmpd="thickThin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4068" y="3901"/>
                            <a:ext cx="2268" cy="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420" w:leftChars="0" w:hanging="420" w:firstLineChars="0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4E7282"/>
                                  <w:sz w:val="30"/>
                                  <w:szCs w:val="30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E7282"/>
                                  <w:sz w:val="30"/>
                                  <w:szCs w:val="30"/>
                                  <w:vertAlign w:val="baseline"/>
                                  <w:lang w:val="en-US" w:eastAsia="zh-CN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.9pt;margin-top:2.1pt;height:31.7pt;width:520.15pt;z-index:251664384;mso-width-relative:page;mso-height-relative:page;" coordorigin="4068,3901" coordsize="10272,634" o:gfxdata="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">
                <o:lock v:ext="edit" aspectratio="f"/>
                <v:line id="_x0000_s1026" o:spid="_x0000_s1026" o:spt="20" style="position:absolute;left:4128;top:4512;flip:y;height:12;width:10212;" filled="f" stroked="t" coordsize="21600,21600" o:gfxdata="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Xqf47sAAADa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41719C [3204]" linestyle="thickThin" miterlimit="8" joinstyle="miter" dashstyle="3 1"/>
                  <v:imagedata o:title=""/>
                  <o:lock v:ext="edit" aspectratio="f"/>
                </v:line>
                <v:shape id="_x0000_s1026" o:spid="_x0000_s1026" o:spt="202" type="#_x0000_t202" style="position:absolute;left:4068;top:3901;height:635;width:2268;" filled="f" stroked="f" coordsize="21600,21600" o:gfxdata="UEsDBAoAAAAAAIdO4kAAAAAAAAAAAAAAAAAEAAAAZHJzL1BLAwQUAAAACACHTuJAO/bX97wAAADb&#10;AAAADwAAAGRycy9kb3ducmV2LnhtbEVPTWvCQBC9C/6HZYTedBNL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21/e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420" w:leftChars="0" w:hanging="420" w:firstLineChars="0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4E7282"/>
                            <w:sz w:val="30"/>
                            <w:szCs w:val="30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E7282"/>
                            <w:sz w:val="30"/>
                            <w:szCs w:val="30"/>
                            <w:vertAlign w:val="baseline"/>
                            <w:lang w:val="en-US" w:eastAsia="zh-CN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459740</wp:posOffset>
                </wp:positionH>
                <wp:positionV relativeFrom="paragraph">
                  <wp:posOffset>85090</wp:posOffset>
                </wp:positionV>
                <wp:extent cx="6618605" cy="41973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8605" cy="419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E7282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E7282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>每特大学                    计算机科学与技术（本科）                 2017.6-2021.6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2pt;margin-top:6.7pt;height:33.05pt;width:521.15pt;z-index:251665408;mso-width-relative:page;mso-height-relative:page;" filled="f" stroked="f" coordsize="21600,21600" o:gfxdata="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6iApM2gAAAAkBAAAPAAAAAAAAAAEAIAAAACIAAABk&#10;cnMvZG93bnJldi54bWxQSwECFAAUAAAACACHTuJAGCau3z0CAABo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E7282"/>
                          <w:sz w:val="24"/>
                          <w:szCs w:val="24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E7282"/>
                          <w:sz w:val="24"/>
                          <w:szCs w:val="24"/>
                          <w:vertAlign w:val="baseline"/>
                          <w:lang w:val="en-US" w:eastAsia="zh-CN"/>
                        </w:rPr>
                        <w:t>每特大学                    计算机科学与技术（本科）                 2017.6-2021.6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481330</wp:posOffset>
                </wp:positionH>
                <wp:positionV relativeFrom="paragraph">
                  <wp:posOffset>186690</wp:posOffset>
                </wp:positionV>
                <wp:extent cx="6605905" cy="402590"/>
                <wp:effectExtent l="0" t="0" r="8255" b="762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5905" cy="402590"/>
                          <a:chOff x="4068" y="3901"/>
                          <a:chExt cx="10272" cy="634"/>
                        </a:xfrm>
                      </wpg:grpSpPr>
                      <wps:wsp>
                        <wps:cNvPr id="16" name="直接连接符 5"/>
                        <wps:cNvCnPr/>
                        <wps:spPr>
                          <a:xfrm flipV="1">
                            <a:off x="4128" y="4512"/>
                            <a:ext cx="10212" cy="12"/>
                          </a:xfrm>
                          <a:prstGeom prst="line">
                            <a:avLst/>
                          </a:prstGeom>
                          <a:ln w="28575" cmpd="thickThin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文本框 13"/>
                        <wps:cNvSpPr txBox="1"/>
                        <wps:spPr>
                          <a:xfrm>
                            <a:off x="4068" y="3901"/>
                            <a:ext cx="2268" cy="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420" w:leftChars="0" w:hanging="420" w:firstLineChars="0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4E7282"/>
                                  <w:sz w:val="30"/>
                                  <w:szCs w:val="30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E7282"/>
                                  <w:sz w:val="30"/>
                                  <w:szCs w:val="30"/>
                                  <w:vertAlign w:val="baseline"/>
                                  <w:lang w:val="en-US" w:eastAsia="zh-CN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.9pt;margin-top:14.7pt;height:31.7pt;width:520.15pt;z-index:251666432;mso-width-relative:page;mso-height-relative:page;" coordorigin="4068,3901" coordsize="10272,634" o:gfxdata="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">
                <o:lock v:ext="edit" aspectratio="f"/>
                <v:line id="直接连接符 5" o:spid="_x0000_s1026" o:spt="20" style="position:absolute;left:4128;top:4512;flip:y;height:12;width:10212;" filled="f" stroked="t" coordsize="21600,21600" o:gfxdata="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/M4ObsAAADb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41719C [3204]" linestyle="thickThin" miterlimit="8" joinstyle="miter" dashstyle="3 1"/>
                  <v:imagedata o:title=""/>
                  <o:lock v:ext="edit" aspectratio="f"/>
                </v:line>
                <v:shape id="文本框 13" o:spid="_x0000_s1026" o:spt="202" type="#_x0000_t202" style="position:absolute;left:4068;top:3901;height:635;width:2268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420" w:leftChars="0" w:hanging="420" w:firstLineChars="0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4E7282"/>
                            <w:sz w:val="30"/>
                            <w:szCs w:val="30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E7282"/>
                            <w:sz w:val="30"/>
                            <w:szCs w:val="30"/>
                            <w:vertAlign w:val="baseline"/>
                            <w:lang w:val="en-US" w:eastAsia="zh-CN"/>
                          </w:rPr>
                          <w:t>专业技能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557530</wp:posOffset>
                </wp:positionH>
                <wp:positionV relativeFrom="paragraph">
                  <wp:posOffset>96520</wp:posOffset>
                </wp:positionV>
                <wp:extent cx="6230620" cy="724725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0620" cy="7247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sz w:val="21"/>
                                <w:szCs w:val="21"/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熟练掌握JavaSE基础知识，拥有丰富的系统设计分析能力及面向对象分析和设能力，熟悉常用的设计模式（代理、单例、工厂、建造者、观察者、策略、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模版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装饰、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门面等）及反射、自定义注解、泛型等；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熟练掌握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熟悉多线程与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JUC并发编程synchronized原理、Atomic原子类、BlockingQueue、AQS、CAS、Lock锁原理、线程池原理、、锁的分类实现（悲、乐、公、非、重入）、常用并发类库Semaphore/CountDownLatch/CyclicBarrie原理、disruptor/ForkJoin并发框架等；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sz w:val="21"/>
                                <w:szCs w:val="21"/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熟练掌握IDEA、Svn、Git、Maven等开发及版本控制工具，熟练掌握Java基础技术Jsp、Servlet、Jdbc，熟练掌握Web应用系统开发，具备的独立开发能力；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熟练掌握JVM内存结构、对象内存布局、类加载器、字节码技术、生产环境下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JVM参数调优、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垃圾收集器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原理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  Serial、ParNew、Parallel Scavenge、Serial Old、Parallel Old、CMS、G1、ZGC原理等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压力测试工具JMeter、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生产环境下排查CPU飙高、内存泄漏问题，VisualVM、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Arthas诊断工具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使用；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sz w:val="21"/>
                                <w:szCs w:val="21"/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熟练运用Spring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、Mybatis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SpringMVC、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SpringBoot等优秀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开源框架，熟悉Spring的IOC、DI、AOP设计思想；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 有阅读过Mybatis3 （Mapper接口绑定、二级缓存设计）、Spring5（IOC容器、AOP切面编程、事务底层实现）、SpringMVC（执行流程）、SpringBoot 框架源码；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sz w:val="21"/>
                                <w:szCs w:val="21"/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 有深入研究过ConurrentHashMap/HashMap、Arraylist、LinkedList、LinkedListHashMap集合框架源码底层实现；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 熟悉掌握SOA、分布式、微服务、服务网格，熟悉RPC远程调用框架、Dubbo、Dubbox、SpringCloud第一代Netflix和第二代SpringCloudAliBaba服务常用组件；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有深入研究过Eureka、Nacos实现服务注册中心（心跳、续约、剔除、注册、健康检查、集群同步、raft选举）原理、及AP与CP模式的选择，Sentinel限流原理（漏桶，令牌桶，滑动窗口）等；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10、有深入研究过分布式事务解决方案Base/CAP理论、柔性与刚性事务、最终一致性思想、2PC与3PC提交协议、分布式一致性算法Zab和Paxos原理，SeataAt解决分布式事务解决方案原理、RocketMQ事务消息解决分布式事务原理、分布式任务调度平台(xxl-job) 执行器集群分片算法原理、RPC接口幂等性问题、分布式Session一致性问题等；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11、有深入研究过分布式锁解决方案Zookeeper（CP模式）、Redisson（AP模式）实现分布式锁原理，分布式锁问题（如何避免客户端死锁、续命、超时等问题）；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12、熟练掌握网络通讯协议TCP/UDP，IO模型NIO、BIO、AIO，及NIO实现原理linux内核（select、poll、epoll），Linux内核零拷贝、内存池实现原理、Reactor 线程模型（单、多、主从），基于Netty+动态代理模式手写过Rpc框架；</w:t>
                            </w:r>
                          </w:p>
                          <w:p>
                            <w:pPr>
                              <w:pStyle w:val="5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  <w:t>13、熟悉掌握消息中间件Kafka、RocketMQ、RabbitMQ运用，RabbitMQ队列模型、四种不同交换机、死信队列原理，掌握MQ使用常见问题（消息堆积、避免重复消费、不丢失、顺序一致性）、深入研究过Kafka</w:t>
                            </w:r>
                          </w:p>
                          <w:p>
                            <w:pPr>
                              <w:pStyle w:val="5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  <w:t>底层实现原理（消息压缩、分区模型、分段日志、稀疏索引、缓冲池设计、offset原理、保证可靠消息、ISR副本选举原理、Kafka的性能优化等）</w:t>
                            </w:r>
                          </w:p>
                          <w:p>
                            <w:pPr>
                              <w:pStyle w:val="5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  <w:t>14 、熟悉Restfull API开发规范，熟悉三方授权OAuth协议、Token/JWT、对接第三方支付接口(银联、支</w:t>
                            </w:r>
                          </w:p>
                          <w:p>
                            <w:pPr>
                              <w:pStyle w:val="5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5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5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5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5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sz w:val="21"/>
                                <w:szCs w:val="21"/>
                                <w:shd w:val="pct10" w:color="auto" w:fill="FFFFFF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sz w:val="21"/>
                                <w:szCs w:val="21"/>
                                <w:shd w:val="pct10" w:color="auto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 w:ascii="等线" w:hAnsi="等线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9pt;margin-top:7.6pt;height:570.65pt;width:490.6pt;z-index:251667456;mso-width-relative:page;mso-height-relative:page;" filled="f" stroked="f" coordsize="21600,21600" o:gfxdata="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euGx9sAAAALAQAADwAAAAAAAAABACAAAAAiAAAA&#10;ZHJzL2Rvd25yZXYueG1sUEsBAhQAFAAAAAgAh07iQLb/gdg9AgAAaQ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sz w:val="21"/>
                          <w:szCs w:val="21"/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熟练掌握JavaSE基础知识，拥有丰富的系统设计分析能力及面向对象分析和设能力，熟悉常用的设计模式（代理、单例、工厂、建造者、观察者、策略、</w:t>
                      </w:r>
                      <w:r>
                        <w:rPr>
                          <w:sz w:val="21"/>
                          <w:szCs w:val="21"/>
                        </w:rPr>
                        <w:t>模版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、</w:t>
                      </w:r>
                      <w:r>
                        <w:rPr>
                          <w:sz w:val="21"/>
                          <w:szCs w:val="21"/>
                        </w:rPr>
                        <w:t>装饰、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门面等）及反射、自定义注解、泛型等；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熟练掌握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熟悉多线程与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JUC并发编程synchronized原理、Atomic原子类、BlockingQueue、AQS、CAS、Lock锁原理、线程池原理、、锁的分类实现（悲、乐、公、非、重入）、常用并发类库Semaphore/CountDownLatch/CyclicBarrie原理、disruptor/ForkJoin并发框架等；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sz w:val="21"/>
                          <w:szCs w:val="21"/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熟练掌握IDEA、Svn、Git、Maven等开发及版本控制工具，熟练掌握Java基础技术Jsp、Servlet、Jdbc，熟练掌握Web应用系统开发，具备的独立开发能力；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熟练掌握JVM内存结构、对象内存布局、类加载器、字节码技术、生产环境下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JVM参数调优、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垃圾收集器</w:t>
                      </w:r>
                      <w:r>
                        <w:rPr>
                          <w:sz w:val="21"/>
                          <w:szCs w:val="21"/>
                        </w:rPr>
                        <w:t>原理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>（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  Serial、ParNew、Parallel Scavenge、Serial Old、Parallel Old、CMS、G1、ZGC原理等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>）</w:t>
                      </w:r>
                      <w:r>
                        <w:rPr>
                          <w:sz w:val="21"/>
                          <w:szCs w:val="21"/>
                        </w:rPr>
                        <w:t>、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压力测试工具JMeter、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生产环境下排查CPU飙高、内存泄漏问题，VisualVM、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>Arthas诊断工具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使用；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sz w:val="21"/>
                          <w:szCs w:val="21"/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熟练运用Spring</w:t>
                      </w:r>
                      <w:r>
                        <w:rPr>
                          <w:sz w:val="21"/>
                          <w:szCs w:val="21"/>
                        </w:rPr>
                        <w:t>5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、Mybatis</w:t>
                      </w:r>
                      <w:r>
                        <w:rPr>
                          <w:sz w:val="21"/>
                          <w:szCs w:val="21"/>
                        </w:rPr>
                        <w:t>3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、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SpringMVC、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SpringBoot等优秀</w:t>
                      </w:r>
                      <w:r>
                        <w:rPr>
                          <w:sz w:val="21"/>
                          <w:szCs w:val="21"/>
                        </w:rPr>
                        <w:t>的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开源框架，熟悉Spring的IOC、DI、AOP设计思想；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 有阅读过Mybatis3 （Mapper接口绑定、二级缓存设计）、Spring5（IOC容器、AOP切面编程、事务底层实现）、SpringMVC（执行流程）、SpringBoot 框架源码；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sz w:val="21"/>
                          <w:szCs w:val="21"/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 有深入研究过ConurrentHashMap/HashMap、Arraylist、LinkedList、LinkedListHashMap集合框架源码底层实现；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 熟悉掌握SOA、分布式、微服务、服务网格，熟悉RPC远程调用框架、Dubbo、Dubbox、SpringCloud第一代Netflix和第二代SpringCloudAliBaba服务常用组件；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有深入研究过Eureka、Nacos实现服务注册中心（心跳、续约、剔除、注册、健康检查、集群同步、raft选举）原理、及AP与CP模式的选择，Sentinel限流原理（漏桶，令牌桶，滑动窗口）等；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10、有深入研究过分布式事务解决方案Base/CAP理论、柔性与刚性事务、最终一致性思想、2PC与3PC提交协议、分布式一致性算法Zab和Paxos原理，SeataAt解决分布式事务解决方案原理、RocketMQ事务消息解决分布式事务原理、分布式任务调度平台(xxl-job) 执行器集群分片算法原理、RPC接口幂等性问题、分布式Session一致性问题等；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11、有深入研究过分布式锁解决方案Zookeeper（CP模式）、Redisson（AP模式）实现分布式锁原理，分布式锁问题（如何避免客户端死锁、续命、超时等问题）；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12、熟练掌握网络通讯协议TCP/UDP，IO模型NIO、BIO、AIO，及NIO实现原理linux内核（select、poll、epoll），Linux内核零拷贝、内存池实现原理、Reactor 线程模型（单、多、主从），基于Netty+动态代理模式手写过Rpc框架；</w:t>
                      </w:r>
                    </w:p>
                    <w:p>
                      <w:pPr>
                        <w:pStyle w:val="5"/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  <w:t>13、熟悉掌握消息中间件Kafka、RocketMQ、RabbitMQ运用，RabbitMQ队列模型、四种不同交换机、死信队列原理，掌握MQ使用常见问题（消息堆积、避免重复消费、不丢失、顺序一致性）、深入研究过Kafka</w:t>
                      </w:r>
                    </w:p>
                    <w:p>
                      <w:pPr>
                        <w:pStyle w:val="5"/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  <w:t>底层实现原理（消息压缩、分区模型、分段日志、稀疏索引、缓冲池设计、offset原理、保证可靠消息、ISR副本选举原理、Kafka的性能优化等）</w:t>
                      </w:r>
                    </w:p>
                    <w:p>
                      <w:pPr>
                        <w:pStyle w:val="5"/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  <w:t>14 、熟悉Restfull API开发规范，熟悉三方授权OAuth协议、Token/JWT、对接第三方支付接口(银联、支</w:t>
                      </w:r>
                    </w:p>
                    <w:p>
                      <w:pPr>
                        <w:pStyle w:val="5"/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pStyle w:val="5"/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pStyle w:val="5"/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pStyle w:val="5"/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pStyle w:val="5"/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ind w:leftChars="0"/>
                        <w:rPr>
                          <w:sz w:val="21"/>
                          <w:szCs w:val="21"/>
                          <w:shd w:val="pct10" w:color="auto" w:fill="FFFFFF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ind w:leftChars="0"/>
                        <w:rPr>
                          <w:sz w:val="21"/>
                          <w:szCs w:val="21"/>
                          <w:shd w:val="pct10" w:color="auto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 w:ascii="等线" w:hAnsi="等线" w:eastAsia="等线" w:cs="等线"/>
                          <w:sz w:val="24"/>
                          <w:szCs w:val="24"/>
                          <w:vertAlign w:val="baselin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591185</wp:posOffset>
                </wp:positionH>
                <wp:positionV relativeFrom="paragraph">
                  <wp:posOffset>-6985</wp:posOffset>
                </wp:positionV>
                <wp:extent cx="6230620" cy="137541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0620" cy="1375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付接口(银联、支付宝、微信支付)及微信公众号开发；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15、熟悉构建apm系统服务性能监控平台SkyWalking、分布式日志采集系统ELK+Kafka使用;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16、熟悉微服务容器部署思想devops、docker基本命令、dockerCompose、Docker Swarm、Kubernetes部署微服务项目；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17、有丰富微服务电商项目开发实战经验，熟悉整个微服务电商项目的架构流程，并实际参与过微服务电商项目，从项目需求讨论、研发阶段、分布式环境部署、技术难题解决、上线CDN部署等。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.55pt;margin-top:-0.55pt;height:108.3pt;width:490.6pt;z-index:251668480;mso-width-relative:page;mso-height-relative:page;" filled="f" stroked="f" coordsize="21600,21600" o:gfxdata="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BmHC5dwAAAAKAQAADwAAAAAAAAABACAAAAAiAAAA&#10;ZHJzL2Rvd25yZXYueG1sUEsBAhQAFAAAAAgAh07iQGYe/wA8AgAAaQ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付接口(银联、支付宝、微信支付)及微信公众号开发；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15、熟悉构建apm系统服务性能监控平台SkyWalking、分布式日志采集系统ELK+Kafka使用;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16、熟悉微服务容器部署思想devops、docker基本命令、dockerCompose、Docker Swarm、Kubernetes部署微服务项目；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17、有丰富微服务电商项目开发实战经验，熟悉整个微服务电商项目的架构流程，并实际参与过微服务电商项目，从项目需求讨论、研发阶段、分布式环境部署、技术难题解决、上线CDN部署等。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473710</wp:posOffset>
                </wp:positionH>
                <wp:positionV relativeFrom="paragraph">
                  <wp:posOffset>102870</wp:posOffset>
                </wp:positionV>
                <wp:extent cx="6605905" cy="402590"/>
                <wp:effectExtent l="0" t="0" r="4445" b="8255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5905" cy="402590"/>
                          <a:chOff x="4068" y="3901"/>
                          <a:chExt cx="10272" cy="634"/>
                        </a:xfrm>
                      </wpg:grpSpPr>
                      <wps:wsp>
                        <wps:cNvPr id="19" name="直接连接符 5"/>
                        <wps:cNvCnPr/>
                        <wps:spPr>
                          <a:xfrm flipV="1">
                            <a:off x="4128" y="4512"/>
                            <a:ext cx="10212" cy="12"/>
                          </a:xfrm>
                          <a:prstGeom prst="line">
                            <a:avLst/>
                          </a:prstGeom>
                          <a:ln w="28575" cmpd="thickThin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文本框 13"/>
                        <wps:cNvSpPr txBox="1"/>
                        <wps:spPr>
                          <a:xfrm>
                            <a:off x="4068" y="3901"/>
                            <a:ext cx="2268" cy="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420" w:leftChars="0" w:hanging="420" w:firstLineChars="0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4E7282"/>
                                  <w:sz w:val="30"/>
                                  <w:szCs w:val="30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E7282"/>
                                  <w:sz w:val="30"/>
                                  <w:szCs w:val="30"/>
                                  <w:vertAlign w:val="baseline"/>
                                  <w:lang w:val="en-US" w:eastAsia="zh-CN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.3pt;margin-top:8.1pt;height:31.7pt;width:520.15pt;z-index:251669504;mso-width-relative:page;mso-height-relative:page;" coordorigin="4068,3901" coordsize="10272,634" o:gfxdata="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">
                <o:lock v:ext="edit" aspectratio="f"/>
                <v:line id="直接连接符 5" o:spid="_x0000_s1026" o:spt="20" style="position:absolute;left:4128;top:4512;flip:y;height:12;width:10212;" filled="f" stroked="t" coordsize="21600,21600" o:gfxdata="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psrE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41719C [3204]" linestyle="thickThin" miterlimit="8" joinstyle="miter" dashstyle="3 1"/>
                  <v:imagedata o:title=""/>
                  <o:lock v:ext="edit" aspectratio="f"/>
                </v:line>
                <v:shape id="文本框 13" o:spid="_x0000_s1026" o:spt="202" type="#_x0000_t202" style="position:absolute;left:4068;top:3901;height:635;width:2268;" filled="f" stroked="f" coordsize="21600,21600" o:gfxdata="UEsDBAoAAAAAAIdO4kAAAAAAAAAAAAAAAAAEAAAAZHJzL1BLAwQUAAAACACHTuJAenOFPr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nOFP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420" w:leftChars="0" w:hanging="420" w:firstLineChars="0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4E7282"/>
                            <w:sz w:val="30"/>
                            <w:szCs w:val="30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E7282"/>
                            <w:sz w:val="30"/>
                            <w:szCs w:val="30"/>
                            <w:vertAlign w:val="baseline"/>
                            <w:lang w:val="en-US" w:eastAsia="zh-CN"/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ragraph">
                  <wp:posOffset>101600</wp:posOffset>
                </wp:positionV>
                <wp:extent cx="6710680" cy="43370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0680" cy="433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E7282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E7282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>武汉每特教育科技有限公司            Java开发                 2018.1—至今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firstLine="1200" w:firstLineChars="5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5pt;margin-top:8pt;height:34.15pt;width:528.4pt;z-index:251670528;mso-width-relative:page;mso-height-relative:page;" filled="f" stroked="f" coordsize="21600,21600" o:gfxdata="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fXZpsNoAAAAJAQAADwAAAAAAAAABACAAAAAiAAAA&#10;ZHJzL2Rvd25yZXYueG1sUEsBAhQAFAAAAAgAh07iQMPLJnw+AgAAaAQAAA4AAAAAAAAAAQAgAAAA&#10;K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E7282"/>
                          <w:sz w:val="24"/>
                          <w:szCs w:val="24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E7282"/>
                          <w:sz w:val="24"/>
                          <w:szCs w:val="24"/>
                          <w:vertAlign w:val="baseline"/>
                          <w:lang w:val="en-US" w:eastAsia="zh-CN"/>
                        </w:rPr>
                        <w:t>武汉每特教育科技有限公司            Java开发                 2018.1—至今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firstLine="1200" w:firstLineChars="500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vertAlign w:val="baselin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495935</wp:posOffset>
                </wp:positionH>
                <wp:positionV relativeFrom="paragraph">
                  <wp:posOffset>34290</wp:posOffset>
                </wp:positionV>
                <wp:extent cx="6591300" cy="403225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114" cy="403225"/>
                          <a:chOff x="4091" y="3901"/>
                          <a:chExt cx="10249" cy="635"/>
                        </a:xfrm>
                      </wpg:grpSpPr>
                      <wps:wsp>
                        <wps:cNvPr id="27" name="直接连接符 5"/>
                        <wps:cNvCnPr/>
                        <wps:spPr>
                          <a:xfrm flipV="1">
                            <a:off x="4128" y="4512"/>
                            <a:ext cx="10212" cy="12"/>
                          </a:xfrm>
                          <a:prstGeom prst="line">
                            <a:avLst/>
                          </a:prstGeom>
                          <a:ln w="28575" cmpd="thickThin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文本框 13"/>
                        <wps:cNvSpPr txBox="1"/>
                        <wps:spPr>
                          <a:xfrm>
                            <a:off x="4091" y="3901"/>
                            <a:ext cx="2245" cy="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420" w:leftChars="0" w:hanging="420" w:firstLineChars="0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4E7282"/>
                                  <w:sz w:val="30"/>
                                  <w:szCs w:val="30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E7282"/>
                                  <w:sz w:val="30"/>
                                  <w:szCs w:val="30"/>
                                  <w:vertAlign w:val="baseline"/>
                                  <w:lang w:val="en-US" w:eastAsia="zh-CN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.05pt;margin-top:2.7pt;height:31.75pt;width:519pt;z-index:251671552;mso-width-relative:page;mso-height-relative:page;" coordorigin="4091,3901" coordsize="10249,635" o:gfxdata="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">
                <o:lock v:ext="edit" aspectratio="f"/>
                <v:line id="直接连接符 5" o:spid="_x0000_s1026" o:spt="20" style="position:absolute;left:4128;top:4512;flip:y;height:12;width:10212;" filled="f" stroked="t" coordsize="21600,21600" o:gfxdata="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01cf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41719C [3204]" linestyle="thickThin" miterlimit="8" joinstyle="miter" dashstyle="3 1"/>
                  <v:imagedata o:title=""/>
                  <o:lock v:ext="edit" aspectratio="f"/>
                </v:line>
                <v:shape id="文本框 13" o:spid="_x0000_s1026" o:spt="202" type="#_x0000_t202" style="position:absolute;left:4091;top:3901;height:635;width:2245;" filled="f" stroked="f" coordsize="21600,21600" o:gfxdata="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yKq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420" w:leftChars="0" w:hanging="420" w:firstLineChars="0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4E7282"/>
                            <w:sz w:val="30"/>
                            <w:szCs w:val="30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E7282"/>
                            <w:sz w:val="30"/>
                            <w:szCs w:val="30"/>
                            <w:vertAlign w:val="baseline"/>
                            <w:lang w:val="en-US" w:eastAsia="zh-CN"/>
                          </w:rPr>
                          <w:t>项目经验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433705</wp:posOffset>
                </wp:positionH>
                <wp:positionV relativeFrom="paragraph">
                  <wp:posOffset>153035</wp:posOffset>
                </wp:positionV>
                <wp:extent cx="6682740" cy="4531360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2740" cy="4531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E7282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E7282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 xml:space="preserve">项目名称：新零售电商平台-会员服务中台设计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E7282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>项目介绍：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>负责创建会员服务和SSO单点登陆系统项目、会员服务核心模块开发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E7282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>责任描述：</w:t>
                            </w:r>
                          </w:p>
                          <w:p>
                            <w:pPr>
                              <w:spacing w:line="360" w:lineRule="atLeast"/>
                              <w:ind w:firstLine="420" w:firstLineChars="0"/>
                              <w:outlineLvl w:val="4"/>
                              <w:rPr>
                                <w:rFonts w:ascii="微软雅黑" w:hAnsi="微软雅黑" w:eastAsia="微软雅黑" w:cs="宋体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令牌登陆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实现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>
                            <w:pPr>
                              <w:spacing w:line="360" w:lineRule="atLeast"/>
                              <w:ind w:firstLine="420" w:firstLineChars="0"/>
                              <w:outlineLvl w:val="4"/>
                              <w:rPr>
                                <w:rFonts w:ascii="微软雅黑" w:hAnsi="微软雅黑" w:eastAsia="微软雅黑" w:cs="宋体"/>
                                <w:b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客户端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移动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端、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PC端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、微信端）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调用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会员服务登陆接口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成功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后，返回对应的Token令牌，有效期为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90天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客户端保存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该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Token信息，客户端使用令牌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关联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用户会话信息。</w:t>
                            </w:r>
                          </w:p>
                          <w:p>
                            <w:pPr>
                              <w:spacing w:line="360" w:lineRule="atLeast"/>
                              <w:ind w:firstLine="420" w:firstLineChars="0"/>
                              <w:outlineLvl w:val="4"/>
                              <w:rPr>
                                <w:rFonts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使用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UUID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随机生成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Token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令牌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用户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登陆成功后会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生成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对应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的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Token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令牌作为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key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存入在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edis中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，R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edis中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令牌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对应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alue为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serId、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有效期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为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90天。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ascii="微软雅黑" w:hAnsi="微软雅黑" w:eastAsia="微软雅黑" w:cs="宋体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唯一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登陆实现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>
                            <w:pPr>
                              <w:spacing w:line="360" w:lineRule="atLeast"/>
                              <w:ind w:left="450" w:firstLine="90" w:firstLineChars="50"/>
                              <w:outlineLvl w:val="4"/>
                              <w:rPr>
                                <w:rFonts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后端实现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使用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数据库表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记录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每次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客户端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登陆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的T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oken令牌，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每次产生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新的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用户T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oken都会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删除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上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一次登陆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oken，客户端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采用定时器检查当前客户端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保存的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oken是否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过期或者是否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重复登陆。</w:t>
                            </w:r>
                          </w:p>
                          <w:p>
                            <w:pPr>
                              <w:spacing w:line="360" w:lineRule="atLeast"/>
                              <w:ind w:left="450" w:firstLine="90" w:firstLineChars="50"/>
                              <w:outlineLvl w:val="4"/>
                              <w:rPr>
                                <w:rFonts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前端实现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采用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定时器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形式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使用T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oken调用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验证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接口是否已经过期。</w:t>
                            </w:r>
                          </w:p>
                          <w:p>
                            <w:pPr>
                              <w:spacing w:line="360" w:lineRule="atLeast"/>
                              <w:ind w:firstLine="450" w:firstLineChars="250"/>
                              <w:outlineLvl w:val="4"/>
                              <w:rPr>
                                <w:rFonts w:ascii="微软雅黑" w:hAnsi="微软雅黑" w:eastAsia="微软雅黑" w:cs="宋体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联合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登陆实现：</w:t>
                            </w:r>
                          </w:p>
                          <w:p>
                            <w:pPr>
                              <w:spacing w:line="360" w:lineRule="atLeast"/>
                              <w:ind w:firstLine="450" w:firstLineChars="250"/>
                              <w:outlineLvl w:val="4"/>
                              <w:rPr>
                                <w:rFonts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调用腾讯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微信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开放平台，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使用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33333"/>
                                <w:sz w:val="18"/>
                                <w:szCs w:val="18"/>
                              </w:rPr>
                              <w:t>OAuth2.0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18"/>
                                <w:szCs w:val="18"/>
                              </w:rPr>
                              <w:t>授权获取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33333"/>
                                <w:sz w:val="18"/>
                                <w:szCs w:val="18"/>
                              </w:rPr>
                              <w:t>用户相关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18"/>
                                <w:szCs w:val="18"/>
                              </w:rPr>
                              <w:t>openid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33333"/>
                                <w:sz w:val="18"/>
                                <w:szCs w:val="18"/>
                              </w:rPr>
                              <w:t>，使用openid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18"/>
                                <w:szCs w:val="18"/>
                              </w:rPr>
                              <w:t>关联会员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33333"/>
                                <w:sz w:val="18"/>
                                <w:szCs w:val="18"/>
                              </w:rPr>
                              <w:t>服务账号信息</w:t>
                            </w:r>
                          </w:p>
                          <w:p>
                            <w:pPr>
                              <w:spacing w:line="360" w:lineRule="atLeast"/>
                              <w:ind w:left="450"/>
                              <w:outlineLvl w:val="4"/>
                              <w:rPr>
                                <w:rFonts w:ascii="微软雅黑" w:hAnsi="微软雅黑" w:eastAsia="微软雅黑" w:cs="宋体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SSO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登陆实现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>
                            <w:pPr>
                              <w:spacing w:line="360" w:lineRule="atLeast"/>
                              <w:ind w:left="450"/>
                              <w:outlineLvl w:val="4"/>
                              <w:rPr>
                                <w:rFonts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使用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XXL-SSO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框架实现微服务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平台单点登陆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开发</w:t>
                            </w:r>
                          </w:p>
                          <w:p>
                            <w:pPr>
                              <w:spacing w:line="360" w:lineRule="atLeast"/>
                              <w:ind w:left="450"/>
                              <w:outlineLvl w:val="4"/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改造问题：</w:t>
                            </w:r>
                          </w:p>
                          <w:p>
                            <w:pPr>
                              <w:spacing w:line="360" w:lineRule="atLeast"/>
                              <w:ind w:left="450"/>
                              <w:outlineLvl w:val="4"/>
                              <w:rPr>
                                <w:rFonts w:hint="eastAsia"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早期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使用多线程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整合线程池技术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  <w:t>将处理登录之后异发送邮件、短信、优惠券，从而提高接口响应效率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后期改为</w:t>
                            </w:r>
                          </w:p>
                          <w:p>
                            <w:pPr>
                              <w:spacing w:line="360" w:lineRule="atLeast"/>
                              <w:ind w:left="450"/>
                              <w:outlineLvl w:val="4"/>
                              <w:rPr>
                                <w:rFonts w:hint="default"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Cs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整合rabbitmq异步处理，减少服务器cpu的资源。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15pt;margin-top:12.05pt;height:356.8pt;width:526.2pt;z-index:251672576;mso-width-relative:page;mso-height-relative:page;" filled="f" stroked="f" coordsize="21600,21600" o:gfxdata="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P+SC2gAAAAoBAAAPAAAAAAAAAAEAIAAAACIAAABk&#10;cnMvZG93bnJldi54bWxQSwECFAAUAAAACACHTuJAS3zpYz0CAABp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E7282"/>
                          <w:sz w:val="24"/>
                          <w:szCs w:val="24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E7282"/>
                          <w:sz w:val="24"/>
                          <w:szCs w:val="24"/>
                          <w:vertAlign w:val="baseline"/>
                          <w:lang w:val="en-US" w:eastAsia="zh-CN"/>
                        </w:rPr>
                        <w:t xml:space="preserve">项目名称：新零售电商平台-会员服务中台设计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E7282"/>
                          <w:sz w:val="24"/>
                          <w:szCs w:val="24"/>
                          <w:vertAlign w:val="baseline"/>
                          <w:lang w:val="en-US" w:eastAsia="zh-CN"/>
                        </w:rPr>
                        <w:t>项目介绍：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vertAlign w:val="baseline"/>
                          <w:lang w:val="en-US" w:eastAsia="zh-CN"/>
                        </w:rPr>
                        <w:t>负责创建会员服务和SSO单点登陆系统项目、会员服务核心模块开发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E7282"/>
                          <w:sz w:val="24"/>
                          <w:szCs w:val="24"/>
                          <w:vertAlign w:val="baseline"/>
                          <w:lang w:val="en-US" w:eastAsia="zh-CN"/>
                        </w:rPr>
                        <w:t>责任描述：</w:t>
                      </w:r>
                    </w:p>
                    <w:p>
                      <w:pPr>
                        <w:spacing w:line="360" w:lineRule="atLeast"/>
                        <w:ind w:firstLine="420" w:firstLineChars="0"/>
                        <w:outlineLvl w:val="4"/>
                        <w:rPr>
                          <w:rFonts w:ascii="微软雅黑" w:hAnsi="微软雅黑" w:eastAsia="微软雅黑" w:cs="宋体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kern w:val="0"/>
                          <w:sz w:val="18"/>
                          <w:szCs w:val="18"/>
                        </w:rPr>
                        <w:t>令牌登陆</w:t>
                      </w:r>
                      <w:r>
                        <w:rPr>
                          <w:rFonts w:ascii="微软雅黑" w:hAnsi="微软雅黑" w:eastAsia="微软雅黑" w:cs="宋体"/>
                          <w:b/>
                          <w:bCs/>
                          <w:kern w:val="0"/>
                          <w:sz w:val="18"/>
                          <w:szCs w:val="18"/>
                        </w:rPr>
                        <w:t>实现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kern w:val="0"/>
                          <w:sz w:val="18"/>
                          <w:szCs w:val="18"/>
                        </w:rPr>
                        <w:t>:</w:t>
                      </w:r>
                    </w:p>
                    <w:p>
                      <w:pPr>
                        <w:spacing w:line="360" w:lineRule="atLeast"/>
                        <w:ind w:firstLine="420" w:firstLineChars="0"/>
                        <w:outlineLvl w:val="4"/>
                        <w:rPr>
                          <w:rFonts w:ascii="微软雅黑" w:hAnsi="微软雅黑" w:eastAsia="微软雅黑" w:cs="宋体"/>
                          <w:b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客户端</w:t>
                      </w:r>
                      <w:r>
                        <w:rPr>
                          <w:rFonts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移动</w:t>
                      </w:r>
                      <w:r>
                        <w:rPr>
                          <w:rFonts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端、</w:t>
                      </w:r>
                      <w:r>
                        <w:rPr>
                          <w:rFonts w:hint="eastAsia"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PC端</w:t>
                      </w:r>
                      <w:r>
                        <w:rPr>
                          <w:rFonts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、微信端）</w:t>
                      </w:r>
                      <w:r>
                        <w:rPr>
                          <w:rFonts w:hint="eastAsia"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调用</w:t>
                      </w:r>
                      <w:r>
                        <w:rPr>
                          <w:rFonts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会员服务登陆接口</w:t>
                      </w:r>
                      <w:r>
                        <w:rPr>
                          <w:rFonts w:hint="eastAsia"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成功</w:t>
                      </w:r>
                      <w:r>
                        <w:rPr>
                          <w:rFonts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后，返回对应的Token令牌，有效期为</w:t>
                      </w:r>
                      <w:r>
                        <w:rPr>
                          <w:rFonts w:hint="eastAsia"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90天</w:t>
                      </w:r>
                      <w:r>
                        <w:rPr>
                          <w:rFonts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客户端保存</w:t>
                      </w:r>
                      <w:r>
                        <w:rPr>
                          <w:rFonts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该</w:t>
                      </w:r>
                      <w:r>
                        <w:rPr>
                          <w:rFonts w:hint="eastAsia"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Token信息，客户端使用令牌</w:t>
                      </w:r>
                      <w:r>
                        <w:rPr>
                          <w:rFonts w:hint="eastAsia"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关联</w:t>
                      </w:r>
                      <w:r>
                        <w:rPr>
                          <w:rFonts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用户会话信息。</w:t>
                      </w:r>
                    </w:p>
                    <w:p>
                      <w:pPr>
                        <w:spacing w:line="360" w:lineRule="atLeast"/>
                        <w:ind w:firstLine="420" w:firstLineChars="0"/>
                        <w:outlineLvl w:val="4"/>
                        <w:rPr>
                          <w:rFonts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使用</w:t>
                      </w:r>
                      <w:r>
                        <w:rPr>
                          <w:rFonts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UUID</w:t>
                      </w:r>
                      <w:r>
                        <w:rPr>
                          <w:rFonts w:hint="eastAsia"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随机生成</w:t>
                      </w:r>
                      <w:r>
                        <w:rPr>
                          <w:rFonts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Token</w:t>
                      </w:r>
                      <w:r>
                        <w:rPr>
                          <w:rFonts w:hint="eastAsia"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令牌</w:t>
                      </w:r>
                      <w:r>
                        <w:rPr>
                          <w:rFonts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用户</w:t>
                      </w:r>
                      <w:r>
                        <w:rPr>
                          <w:rFonts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登陆成功后会</w:t>
                      </w:r>
                      <w:r>
                        <w:rPr>
                          <w:rFonts w:hint="eastAsia"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生成</w:t>
                      </w:r>
                      <w:r>
                        <w:rPr>
                          <w:rFonts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对应</w:t>
                      </w:r>
                      <w:r>
                        <w:rPr>
                          <w:rFonts w:hint="eastAsia"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Token</w:t>
                      </w:r>
                      <w:r>
                        <w:rPr>
                          <w:rFonts w:hint="eastAsia"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令牌作为</w:t>
                      </w:r>
                      <w:r>
                        <w:rPr>
                          <w:rFonts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key</w:t>
                      </w:r>
                      <w:r>
                        <w:rPr>
                          <w:rFonts w:hint="eastAsia"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存入在</w:t>
                      </w:r>
                      <w:r>
                        <w:rPr>
                          <w:rFonts w:hint="eastAsia"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edis中</w:t>
                      </w:r>
                      <w:r>
                        <w:rPr>
                          <w:rFonts w:hint="eastAsia"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，R</w:t>
                      </w:r>
                      <w:r>
                        <w:rPr>
                          <w:rFonts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edis中</w:t>
                      </w:r>
                      <w:r>
                        <w:rPr>
                          <w:rFonts w:hint="eastAsia"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令牌</w:t>
                      </w:r>
                      <w:r>
                        <w:rPr>
                          <w:rFonts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对应</w:t>
                      </w:r>
                      <w:r>
                        <w:rPr>
                          <w:rFonts w:hint="eastAsia"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hint="eastAsia"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V</w:t>
                      </w:r>
                      <w:r>
                        <w:rPr>
                          <w:rFonts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alue为</w:t>
                      </w:r>
                      <w:r>
                        <w:rPr>
                          <w:rFonts w:hint="eastAsia"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U</w:t>
                      </w:r>
                      <w:r>
                        <w:rPr>
                          <w:rFonts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serId、</w:t>
                      </w:r>
                      <w:r>
                        <w:rPr>
                          <w:rFonts w:hint="eastAsia"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有效期</w:t>
                      </w:r>
                      <w:r>
                        <w:rPr>
                          <w:rFonts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为</w:t>
                      </w:r>
                      <w:r>
                        <w:rPr>
                          <w:rFonts w:hint="eastAsia"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90天。</w:t>
                      </w:r>
                    </w:p>
                    <w:p>
                      <w:pPr>
                        <w:ind w:firstLine="420" w:firstLineChars="0"/>
                        <w:rPr>
                          <w:rFonts w:ascii="微软雅黑" w:hAnsi="微软雅黑" w:eastAsia="微软雅黑" w:cs="宋体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kern w:val="0"/>
                          <w:sz w:val="18"/>
                          <w:szCs w:val="18"/>
                        </w:rPr>
                        <w:t>唯一</w:t>
                      </w:r>
                      <w:r>
                        <w:rPr>
                          <w:rFonts w:ascii="微软雅黑" w:hAnsi="微软雅黑" w:eastAsia="微软雅黑" w:cs="宋体"/>
                          <w:b/>
                          <w:bCs/>
                          <w:kern w:val="0"/>
                          <w:sz w:val="18"/>
                          <w:szCs w:val="18"/>
                        </w:rPr>
                        <w:t>登陆实现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kern w:val="0"/>
                          <w:sz w:val="18"/>
                          <w:szCs w:val="18"/>
                        </w:rPr>
                        <w:t>:</w:t>
                      </w:r>
                    </w:p>
                    <w:p>
                      <w:pPr>
                        <w:spacing w:line="360" w:lineRule="atLeast"/>
                        <w:ind w:left="450" w:firstLine="90" w:firstLineChars="50"/>
                        <w:outlineLvl w:val="4"/>
                        <w:rPr>
                          <w:rFonts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后端实现</w:t>
                      </w:r>
                      <w:r>
                        <w:rPr>
                          <w:rFonts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使用</w:t>
                      </w:r>
                      <w:r>
                        <w:rPr>
                          <w:rFonts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数据库表</w:t>
                      </w:r>
                      <w:r>
                        <w:rPr>
                          <w:rFonts w:hint="eastAsia"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记录</w:t>
                      </w:r>
                      <w:r>
                        <w:rPr>
                          <w:rFonts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每次</w:t>
                      </w:r>
                      <w:r>
                        <w:rPr>
                          <w:rFonts w:hint="eastAsia"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客户端</w:t>
                      </w:r>
                      <w:r>
                        <w:rPr>
                          <w:rFonts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登陆</w:t>
                      </w:r>
                      <w:r>
                        <w:rPr>
                          <w:rFonts w:hint="eastAsia"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的T</w:t>
                      </w:r>
                      <w:r>
                        <w:rPr>
                          <w:rFonts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oken令牌，</w:t>
                      </w:r>
                      <w:r>
                        <w:rPr>
                          <w:rFonts w:hint="eastAsia"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每次产生</w:t>
                      </w:r>
                      <w:r>
                        <w:rPr>
                          <w:rFonts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新的</w:t>
                      </w:r>
                      <w:r>
                        <w:rPr>
                          <w:rFonts w:hint="eastAsia"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用户T</w:t>
                      </w:r>
                      <w:r>
                        <w:rPr>
                          <w:rFonts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oken都会</w:t>
                      </w:r>
                      <w:r>
                        <w:rPr>
                          <w:rFonts w:hint="eastAsia"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删除</w:t>
                      </w:r>
                      <w:r>
                        <w:rPr>
                          <w:rFonts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上</w:t>
                      </w:r>
                      <w:r>
                        <w:rPr>
                          <w:rFonts w:hint="eastAsia"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一次登陆</w:t>
                      </w:r>
                      <w:r>
                        <w:rPr>
                          <w:rFonts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hint="eastAsia"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oken，客户端</w:t>
                      </w:r>
                      <w:r>
                        <w:rPr>
                          <w:rFonts w:hint="eastAsia"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采用定时器检查当前客户端</w:t>
                      </w:r>
                      <w:r>
                        <w:rPr>
                          <w:rFonts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保存的</w:t>
                      </w:r>
                      <w:r>
                        <w:rPr>
                          <w:rFonts w:hint="eastAsia"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oken是否</w:t>
                      </w:r>
                      <w:r>
                        <w:rPr>
                          <w:rFonts w:hint="eastAsia"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过期或者是否</w:t>
                      </w:r>
                      <w:r>
                        <w:rPr>
                          <w:rFonts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重复登陆。</w:t>
                      </w:r>
                    </w:p>
                    <w:p>
                      <w:pPr>
                        <w:spacing w:line="360" w:lineRule="atLeast"/>
                        <w:ind w:left="450" w:firstLine="90" w:firstLineChars="50"/>
                        <w:outlineLvl w:val="4"/>
                        <w:rPr>
                          <w:rFonts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 xml:space="preserve"> 前端实现</w:t>
                      </w:r>
                      <w:r>
                        <w:rPr>
                          <w:rFonts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采用</w:t>
                      </w:r>
                      <w:r>
                        <w:rPr>
                          <w:rFonts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定时器</w:t>
                      </w:r>
                      <w:r>
                        <w:rPr>
                          <w:rFonts w:hint="eastAsia"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形式</w:t>
                      </w:r>
                      <w:r>
                        <w:rPr>
                          <w:rFonts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使用T</w:t>
                      </w:r>
                      <w:r>
                        <w:rPr>
                          <w:rFonts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oken调用</w:t>
                      </w:r>
                      <w:r>
                        <w:rPr>
                          <w:rFonts w:hint="eastAsia"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验证</w:t>
                      </w:r>
                      <w:r>
                        <w:rPr>
                          <w:rFonts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接口是否已经过期。</w:t>
                      </w:r>
                    </w:p>
                    <w:p>
                      <w:pPr>
                        <w:spacing w:line="360" w:lineRule="atLeast"/>
                        <w:ind w:firstLine="450" w:firstLineChars="250"/>
                        <w:outlineLvl w:val="4"/>
                        <w:rPr>
                          <w:rFonts w:ascii="微软雅黑" w:hAnsi="微软雅黑" w:eastAsia="微软雅黑" w:cs="宋体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kern w:val="0"/>
                          <w:sz w:val="18"/>
                          <w:szCs w:val="18"/>
                        </w:rPr>
                        <w:t>联合</w:t>
                      </w:r>
                      <w:r>
                        <w:rPr>
                          <w:rFonts w:ascii="微软雅黑" w:hAnsi="微软雅黑" w:eastAsia="微软雅黑" w:cs="宋体"/>
                          <w:b/>
                          <w:bCs/>
                          <w:kern w:val="0"/>
                          <w:sz w:val="18"/>
                          <w:szCs w:val="18"/>
                        </w:rPr>
                        <w:t>登陆实现：</w:t>
                      </w:r>
                    </w:p>
                    <w:p>
                      <w:pPr>
                        <w:spacing w:line="360" w:lineRule="atLeast"/>
                        <w:ind w:firstLine="450" w:firstLineChars="250"/>
                        <w:outlineLvl w:val="4"/>
                        <w:rPr>
                          <w:rFonts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 xml:space="preserve"> 调用腾讯</w:t>
                      </w:r>
                      <w:r>
                        <w:rPr>
                          <w:rFonts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微信</w:t>
                      </w:r>
                      <w:r>
                        <w:rPr>
                          <w:rFonts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开放平台，</w:t>
                      </w:r>
                      <w:r>
                        <w:rPr>
                          <w:rFonts w:hint="eastAsia"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使用</w:t>
                      </w:r>
                      <w:r>
                        <w:rPr>
                          <w:rFonts w:ascii="微软雅黑" w:hAnsi="微软雅黑" w:eastAsia="微软雅黑" w:cs="微软雅黑"/>
                          <w:color w:val="333333"/>
                          <w:sz w:val="18"/>
                          <w:szCs w:val="18"/>
                        </w:rPr>
                        <w:t>OAuth2.0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 w:val="18"/>
                          <w:szCs w:val="18"/>
                        </w:rPr>
                        <w:t>授权获取</w:t>
                      </w:r>
                      <w:r>
                        <w:rPr>
                          <w:rFonts w:ascii="微软雅黑" w:hAnsi="微软雅黑" w:eastAsia="微软雅黑" w:cs="微软雅黑"/>
                          <w:color w:val="333333"/>
                          <w:sz w:val="18"/>
                          <w:szCs w:val="18"/>
                        </w:rPr>
                        <w:t>用户相关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 w:val="18"/>
                          <w:szCs w:val="18"/>
                        </w:rPr>
                        <w:t>openid</w:t>
                      </w:r>
                      <w:r>
                        <w:rPr>
                          <w:rFonts w:ascii="微软雅黑" w:hAnsi="微软雅黑" w:eastAsia="微软雅黑" w:cs="微软雅黑"/>
                          <w:color w:val="333333"/>
                          <w:sz w:val="18"/>
                          <w:szCs w:val="18"/>
                        </w:rPr>
                        <w:t>，使用openid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 w:val="18"/>
                          <w:szCs w:val="18"/>
                        </w:rPr>
                        <w:t>关联会员</w:t>
                      </w:r>
                      <w:r>
                        <w:rPr>
                          <w:rFonts w:ascii="微软雅黑" w:hAnsi="微软雅黑" w:eastAsia="微软雅黑" w:cs="微软雅黑"/>
                          <w:color w:val="333333"/>
                          <w:sz w:val="18"/>
                          <w:szCs w:val="18"/>
                        </w:rPr>
                        <w:t>服务账号信息</w:t>
                      </w:r>
                    </w:p>
                    <w:p>
                      <w:pPr>
                        <w:spacing w:line="360" w:lineRule="atLeast"/>
                        <w:ind w:left="450"/>
                        <w:outlineLvl w:val="4"/>
                        <w:rPr>
                          <w:rFonts w:ascii="微软雅黑" w:hAnsi="微软雅黑" w:eastAsia="微软雅黑" w:cs="宋体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kern w:val="0"/>
                          <w:sz w:val="18"/>
                          <w:szCs w:val="18"/>
                        </w:rPr>
                        <w:t>SSO</w:t>
                      </w:r>
                      <w:r>
                        <w:rPr>
                          <w:rFonts w:ascii="微软雅黑" w:hAnsi="微软雅黑" w:eastAsia="微软雅黑" w:cs="宋体"/>
                          <w:b/>
                          <w:bCs/>
                          <w:kern w:val="0"/>
                          <w:sz w:val="18"/>
                          <w:szCs w:val="18"/>
                        </w:rPr>
                        <w:t>登陆实现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kern w:val="0"/>
                          <w:sz w:val="18"/>
                          <w:szCs w:val="18"/>
                        </w:rPr>
                        <w:t>:</w:t>
                      </w:r>
                    </w:p>
                    <w:p>
                      <w:pPr>
                        <w:spacing w:line="360" w:lineRule="atLeast"/>
                        <w:ind w:left="450"/>
                        <w:outlineLvl w:val="4"/>
                        <w:rPr>
                          <w:rFonts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使用</w:t>
                      </w:r>
                      <w:r>
                        <w:rPr>
                          <w:rFonts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XXL-SSO</w:t>
                      </w:r>
                      <w:r>
                        <w:rPr>
                          <w:rFonts w:hint="eastAsia"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框架实现微服务</w:t>
                      </w:r>
                      <w:r>
                        <w:rPr>
                          <w:rFonts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平台单点登陆</w:t>
                      </w:r>
                      <w:r>
                        <w:rPr>
                          <w:rFonts w:hint="eastAsia"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开发</w:t>
                      </w:r>
                    </w:p>
                    <w:p>
                      <w:pPr>
                        <w:spacing w:line="360" w:lineRule="atLeast"/>
                        <w:ind w:left="450"/>
                        <w:outlineLvl w:val="4"/>
                        <w:rPr>
                          <w:rFonts w:hint="eastAsia" w:ascii="微软雅黑" w:hAnsi="微软雅黑" w:eastAsia="微软雅黑" w:cs="宋体"/>
                          <w:b/>
                          <w:bCs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kern w:val="0"/>
                          <w:sz w:val="18"/>
                          <w:szCs w:val="18"/>
                          <w:lang w:val="en-US" w:eastAsia="zh-CN"/>
                        </w:rPr>
                        <w:t>改造问题：</w:t>
                      </w:r>
                    </w:p>
                    <w:p>
                      <w:pPr>
                        <w:spacing w:line="360" w:lineRule="atLeast"/>
                        <w:ind w:left="450"/>
                        <w:outlineLvl w:val="4"/>
                        <w:rPr>
                          <w:rFonts w:hint="eastAsia"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  <w:lang w:val="en-US" w:eastAsia="zh-CN"/>
                        </w:rPr>
                        <w:t>早期</w:t>
                      </w:r>
                      <w:r>
                        <w:rPr>
                          <w:rFonts w:hint="eastAsia"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使用多线程</w:t>
                      </w:r>
                      <w:r>
                        <w:rPr>
                          <w:rFonts w:hint="eastAsia"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  <w:lang w:val="en-US" w:eastAsia="zh-CN"/>
                        </w:rPr>
                        <w:t>整合线程池技术</w:t>
                      </w:r>
                      <w:r>
                        <w:rPr>
                          <w:rFonts w:hint="eastAsia"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</w:rPr>
                        <w:t>将处理登录之后异发送邮件、短信、优惠券，从而提高接口响应效率</w:t>
                      </w:r>
                      <w:r>
                        <w:rPr>
                          <w:rFonts w:hint="eastAsia"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  <w:lang w:val="en-US" w:eastAsia="zh-CN"/>
                        </w:rPr>
                        <w:t>后期改为</w:t>
                      </w:r>
                    </w:p>
                    <w:p>
                      <w:pPr>
                        <w:spacing w:line="360" w:lineRule="atLeast"/>
                        <w:ind w:left="450"/>
                        <w:outlineLvl w:val="4"/>
                        <w:rPr>
                          <w:rFonts w:hint="default"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Cs/>
                          <w:kern w:val="0"/>
                          <w:sz w:val="18"/>
                          <w:szCs w:val="18"/>
                          <w:lang w:val="en-US" w:eastAsia="zh-CN"/>
                        </w:rPr>
                        <w:t>整合rabbitmq异步处理，减少服务器cpu的资源。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48260</wp:posOffset>
                </wp:positionV>
                <wp:extent cx="6682740" cy="453136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2740" cy="4531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E7282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E7282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 xml:space="preserve">项目名称：新零售电商平台-构建分布式日志采集系统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E7282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E7282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>项目介绍：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>负责构建分布式日志采集平台统一管理微服务日志文件，方便开发者生产环境查询日志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E7282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E7282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>责任描述：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atLeast"/>
                              <w:outlineLvl w:val="4"/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基于DockerCompose部署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ELK+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Kafka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收集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日志平台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atLeast"/>
                              <w:outlineLvl w:val="4"/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使用A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op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+BlockingQueue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技术将日志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信息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投递到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K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afka中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atLeast"/>
                              <w:outlineLvl w:val="4"/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Logstash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订阅K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afka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将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日志信息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输出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到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ES中</w:t>
                            </w:r>
                          </w:p>
                          <w:p>
                            <w:pPr>
                              <w:spacing w:line="360" w:lineRule="atLeast"/>
                              <w:ind w:firstLine="630" w:firstLineChars="350"/>
                              <w:outlineLvl w:val="4"/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ELK+Kafka收集日志平台原理</w:t>
                            </w:r>
                          </w:p>
                          <w:p>
                            <w:pPr>
                              <w:spacing w:line="360" w:lineRule="atLeast"/>
                              <w:ind w:firstLine="630" w:firstLineChars="350"/>
                              <w:outlineLvl w:val="4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E7282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使用AOP技术环绕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和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异常通知拦截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日志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内容缓存到BlockingQueue中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单独线程从BlockingQueue中取出msg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转化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成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json格式投递到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K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afka主题中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Logstash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订阅K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afka主题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实时将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日志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信息输出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到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ES中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，最后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使用kibana调用ES接口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以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图形报表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信息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查询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日志。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.15pt;margin-top:3.8pt;height:356.8pt;width:526.2pt;z-index:251673600;mso-width-relative:page;mso-height-relative:page;" filled="f" stroked="f" coordsize="21600,21600" o:gfxdata="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i3ico2gAAAAoBAAAPAAAAAAAAAAEAIAAAACIAAABk&#10;cnMvZG93bnJldi54bWxQSwECFAAUAAAACACHTuJAtorTNj0CAABp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E7282"/>
                          <w:sz w:val="24"/>
                          <w:szCs w:val="24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E7282"/>
                          <w:sz w:val="24"/>
                          <w:szCs w:val="24"/>
                          <w:vertAlign w:val="baseline"/>
                          <w:lang w:val="en-US" w:eastAsia="zh-CN"/>
                        </w:rPr>
                        <w:t xml:space="preserve">项目名称：新零售电商平台-构建分布式日志采集系统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E7282"/>
                          <w:sz w:val="24"/>
                          <w:szCs w:val="24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E7282"/>
                          <w:sz w:val="24"/>
                          <w:szCs w:val="24"/>
                          <w:vertAlign w:val="baseline"/>
                          <w:lang w:val="en-US" w:eastAsia="zh-CN"/>
                        </w:rPr>
                        <w:t>项目介绍：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vertAlign w:val="baseline"/>
                          <w:lang w:val="en-US" w:eastAsia="zh-CN"/>
                        </w:rPr>
                        <w:t>负责构建分布式日志采集平台统一管理微服务日志文件，方便开发者生产环境查询日志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E7282"/>
                          <w:sz w:val="24"/>
                          <w:szCs w:val="24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E7282"/>
                          <w:sz w:val="24"/>
                          <w:szCs w:val="24"/>
                          <w:vertAlign w:val="baseline"/>
                          <w:lang w:val="en-US" w:eastAsia="zh-CN"/>
                        </w:rPr>
                        <w:t>责任描述：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atLeast"/>
                        <w:outlineLvl w:val="4"/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  <w:lang w:val="en-US" w:eastAsia="zh-CN"/>
                        </w:rPr>
                        <w:t>基于DockerCompose部署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ELK+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Kafka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收集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日志平台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atLeast"/>
                        <w:outlineLvl w:val="4"/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使用A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op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  <w:lang w:val="en-US" w:eastAsia="zh-CN"/>
                        </w:rPr>
                        <w:t>+BlockingQueue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技术将日志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信息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投递到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K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afka中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atLeast"/>
                        <w:outlineLvl w:val="4"/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Logstash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订阅K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afka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将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日志信息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输出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到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ES中</w:t>
                      </w:r>
                    </w:p>
                    <w:p>
                      <w:pPr>
                        <w:spacing w:line="360" w:lineRule="atLeast"/>
                        <w:ind w:firstLine="630" w:firstLineChars="350"/>
                        <w:outlineLvl w:val="4"/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ELK+Kafka收集日志平台原理</w:t>
                      </w:r>
                    </w:p>
                    <w:p>
                      <w:pPr>
                        <w:spacing w:line="360" w:lineRule="atLeast"/>
                        <w:ind w:firstLine="630" w:firstLineChars="350"/>
                        <w:outlineLvl w:val="4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E7282"/>
                          <w:sz w:val="24"/>
                          <w:szCs w:val="24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使用AOP技术环绕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和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异常通知拦截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日志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  <w:lang w:val="en-US" w:eastAsia="zh-CN"/>
                        </w:rPr>
                        <w:t>内容缓存到BlockingQueue中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  <w:lang w:val="en-US" w:eastAsia="zh-CN"/>
                        </w:rPr>
                        <w:t>单独线程从BlockingQueue中取出msg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转化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成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json格式投递到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K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afka主题中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Logstash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订阅K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afka主题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实时将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日志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信息输出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到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ES中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，最后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使用kibana调用ES接口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以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图形报表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信息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查询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日志。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89535</wp:posOffset>
                </wp:positionV>
                <wp:extent cx="6682740" cy="611378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2740" cy="6113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E7282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E7282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 xml:space="preserve">项目名称：新零售电商平台-聚合支付中台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E7282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E7282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>项目介绍：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>构建微服务聚合支付平台，整合第三方支付接口（支付宝、银联支付、微信支付等），封装成接口提供给服务接口给其他中台使用。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E7282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E7282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>责任描述：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360" w:lineRule="atLeast"/>
                              <w:ind w:firstLine="420" w:firstLineChars="0"/>
                              <w:outlineLvl w:val="4"/>
                              <w:rPr>
                                <w:rFonts w:hint="default" w:ascii="微软雅黑" w:hAnsi="微软雅黑" w:eastAsia="微软雅黑" w:cs="宋体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宋体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1.与第三方支付接口平台技术人员对接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360" w:lineRule="atLeast"/>
                              <w:ind w:firstLine="420" w:firstLineChars="0"/>
                              <w:outlineLvl w:val="4"/>
                              <w:rPr>
                                <w:rFonts w:hint="default" w:ascii="微软雅黑" w:hAnsi="微软雅黑" w:eastAsia="微软雅黑" w:cs="宋体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宋体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2.聚合支付平台数据库表结构设计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360" w:lineRule="atLeast"/>
                              <w:ind w:firstLine="420" w:firstLineChars="0"/>
                              <w:outlineLvl w:val="4"/>
                              <w:rPr>
                                <w:rFonts w:hint="default" w:ascii="微软雅黑" w:hAnsi="微软雅黑" w:eastAsia="微软雅黑" w:cs="宋体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宋体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3.基于设计模式构建聚合支付平台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360" w:lineRule="atLeast"/>
                              <w:ind w:firstLine="420" w:firstLineChars="0"/>
                              <w:outlineLvl w:val="4"/>
                              <w:rPr>
                                <w:rFonts w:hint="default" w:ascii="微软雅黑" w:hAnsi="微软雅黑" w:eastAsia="微软雅黑" w:cs="宋体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宋体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4.基于MQ实现分布式事务解决方案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360" w:lineRule="atLeast"/>
                              <w:ind w:firstLine="420" w:firstLineChars="0"/>
                              <w:outlineLvl w:val="4"/>
                              <w:rPr>
                                <w:rFonts w:hint="default" w:ascii="微软雅黑" w:hAnsi="微软雅黑" w:eastAsia="微软雅黑" w:cs="宋体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宋体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5.使用xxl-job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分片</w:t>
                            </w:r>
                            <w:r>
                              <w:rPr>
                                <w:rFonts w:hint="default" w:ascii="微软雅黑" w:hAnsi="微软雅黑" w:eastAsia="微软雅黑" w:cs="宋体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实现聚合支付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对账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360" w:lineRule="atLeast"/>
                              <w:ind w:firstLine="420" w:firstLineChars="0"/>
                              <w:outlineLvl w:val="4"/>
                              <w:rPr>
                                <w:rFonts w:hint="default" w:ascii="微软雅黑" w:hAnsi="微软雅黑" w:eastAsia="微软雅黑" w:cs="宋体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宋体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6.常用遇到支付难题问题解决 </w:t>
                            </w:r>
                          </w:p>
                          <w:p>
                            <w:pPr>
                              <w:spacing w:line="360" w:lineRule="atLeast"/>
                              <w:ind w:left="450" w:firstLine="90" w:firstLineChars="50"/>
                              <w:outlineLvl w:val="4"/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18"/>
                              </w:rPr>
                              <w:t>与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18"/>
                              </w:rPr>
                              <w:t>第三方支付接口平台技术人员对接</w:t>
                            </w:r>
                          </w:p>
                          <w:p>
                            <w:pPr>
                              <w:spacing w:line="360" w:lineRule="atLeast"/>
                              <w:ind w:left="420" w:leftChars="200"/>
                              <w:outlineLvl w:val="4"/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 xml:space="preserve"> 负责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支付宝、微信支付、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银联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支付等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支付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接口技术人员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沟通对接</w:t>
                            </w:r>
                          </w:p>
                          <w:p>
                            <w:pPr>
                              <w:spacing w:line="360" w:lineRule="atLeast"/>
                              <w:ind w:left="450" w:firstLine="90" w:firstLineChars="50"/>
                              <w:outlineLvl w:val="4"/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18"/>
                              </w:rPr>
                              <w:t>聚合支付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18"/>
                              </w:rPr>
                              <w:t>平台数据库表结构设计</w:t>
                            </w:r>
                          </w:p>
                          <w:p>
                            <w:pPr>
                              <w:spacing w:line="360" w:lineRule="atLeast"/>
                              <w:ind w:left="420" w:leftChars="200"/>
                              <w:outlineLvl w:val="4"/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 xml:space="preserve"> 负责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聚合支付平台数据库表结构设计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payment_channel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渠道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表、payment_transaction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流水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表、payment_transaction_log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日志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表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等实现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完全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可视化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界面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支付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开关控制支付渠道。</w:t>
                            </w:r>
                          </w:p>
                          <w:p>
                            <w:pPr>
                              <w:spacing w:line="360" w:lineRule="atLeast"/>
                              <w:ind w:left="450" w:firstLine="90" w:firstLineChars="50"/>
                              <w:outlineLvl w:val="4"/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18"/>
                              </w:rPr>
                              <w:t>基于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18"/>
                              </w:rPr>
                              <w:t>设计模式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18"/>
                              </w:rPr>
                              <w:t>构建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18"/>
                              </w:rPr>
                              <w:t>聚合支付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18"/>
                              </w:rPr>
                              <w:t>平台</w:t>
                            </w:r>
                          </w:p>
                          <w:p>
                            <w:pPr>
                              <w:spacing w:line="360" w:lineRule="atLeast"/>
                              <w:ind w:left="450" w:firstLine="90" w:firstLineChars="50"/>
                              <w:outlineLvl w:val="4"/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使用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策略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+工厂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设计模式实现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支付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接口提交html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表单元素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重构、使用模版方法+工厂设计模式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实现共同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异步回调代码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重构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，采用多线程+MQ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实现支付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回调日志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收集</w:t>
                            </w:r>
                          </w:p>
                          <w:p>
                            <w:pPr>
                              <w:spacing w:line="360" w:lineRule="atLeast"/>
                              <w:ind w:left="450" w:firstLine="90" w:firstLineChars="50"/>
                              <w:outlineLvl w:val="4"/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18"/>
                              </w:rPr>
                              <w:t>使用xxl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18"/>
                              </w:rPr>
                              <w:t>-job实现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18"/>
                              </w:rPr>
                              <w:t>聚合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18"/>
                              </w:rPr>
                              <w:t>支付对账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 xml:space="preserve">  使用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分布式任务调度平台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XXL-JOB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实现支付接口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产生延迟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导致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订单状态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不同步实现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自动化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补偿，每天晚上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两点钟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时间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定时触发任务，商户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端主动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使用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支付id调用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第三方支付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渠道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接口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查询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支付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状态是否已经支付过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如果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第三方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支付渠道接口已经支付过，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同步商户端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订单状态。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360" w:lineRule="atLeast"/>
                              <w:ind w:left="450" w:firstLine="90" w:firstLineChars="50"/>
                              <w:outlineLvl w:val="4"/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18"/>
                              </w:rPr>
                              <w:t>基于MQ实现分布式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18"/>
                              </w:rPr>
                              <w:t>事务解决方案</w:t>
                            </w:r>
                          </w:p>
                          <w:p>
                            <w:pPr>
                              <w:spacing w:line="360" w:lineRule="atLeast"/>
                              <w:ind w:left="450" w:firstLine="90" w:firstLineChars="50"/>
                              <w:outlineLvl w:val="4"/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在微服务系统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中，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支付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服务调用积分服务接口增加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对应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积分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，该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场景存在分布式事务问题，我们采用rabbitMQ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实现+补单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形式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保证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最终一致性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实现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18"/>
                                <w:szCs w:val="18"/>
                              </w:rPr>
                              <w:t>双方数据同步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360" w:lineRule="atLeast"/>
                              <w:outlineLvl w:val="4"/>
                              <w:rPr>
                                <w:rFonts w:hint="default" w:ascii="微软雅黑" w:hAnsi="微软雅黑" w:eastAsia="微软雅黑" w:cs="宋体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.15pt;margin-top:7.05pt;height:481.4pt;width:526.2pt;z-index:251674624;mso-width-relative:page;mso-height-relative:page;" filled="f" stroked="f" coordsize="21600,21600" o:gfxdata="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RVugKNsAAAALAQAADwAAAAAAAAABACAAAAAiAAAA&#10;ZHJzL2Rvd25yZXYueG1sUEsBAhQAFAAAAAgAh07iQAIULus9AgAAaQ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E7282"/>
                          <w:sz w:val="24"/>
                          <w:szCs w:val="24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E7282"/>
                          <w:sz w:val="24"/>
                          <w:szCs w:val="24"/>
                          <w:vertAlign w:val="baseline"/>
                          <w:lang w:val="en-US" w:eastAsia="zh-CN"/>
                        </w:rPr>
                        <w:t xml:space="preserve">项目名称：新零售电商平台-聚合支付中台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E7282"/>
                          <w:sz w:val="24"/>
                          <w:szCs w:val="24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E7282"/>
                          <w:sz w:val="24"/>
                          <w:szCs w:val="24"/>
                          <w:vertAlign w:val="baseline"/>
                          <w:lang w:val="en-US" w:eastAsia="zh-CN"/>
                        </w:rPr>
                        <w:t>项目介绍：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vertAlign w:val="baseline"/>
                          <w:lang w:val="en-US" w:eastAsia="zh-CN"/>
                        </w:rPr>
                        <w:t>构建微服务聚合支付平台，整合第三方支付接口（支付宝、银联支付、微信支付等），封装成接口提供给服务接口给其他中台使用。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E7282"/>
                          <w:sz w:val="24"/>
                          <w:szCs w:val="24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E7282"/>
                          <w:sz w:val="24"/>
                          <w:szCs w:val="24"/>
                          <w:vertAlign w:val="baseline"/>
                          <w:lang w:val="en-US" w:eastAsia="zh-CN"/>
                        </w:rPr>
                        <w:t>责任描述：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360" w:lineRule="atLeast"/>
                        <w:ind w:firstLine="420" w:firstLineChars="0"/>
                        <w:outlineLvl w:val="4"/>
                        <w:rPr>
                          <w:rFonts w:hint="default" w:ascii="微软雅黑" w:hAnsi="微软雅黑" w:eastAsia="微软雅黑" w:cs="宋体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宋体"/>
                          <w:kern w:val="0"/>
                          <w:sz w:val="18"/>
                          <w:szCs w:val="18"/>
                          <w:lang w:val="en-US" w:eastAsia="zh-CN"/>
                        </w:rPr>
                        <w:t>1.与第三方支付接口平台技术人员对接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360" w:lineRule="atLeast"/>
                        <w:ind w:firstLine="420" w:firstLineChars="0"/>
                        <w:outlineLvl w:val="4"/>
                        <w:rPr>
                          <w:rFonts w:hint="default" w:ascii="微软雅黑" w:hAnsi="微软雅黑" w:eastAsia="微软雅黑" w:cs="宋体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宋体"/>
                          <w:kern w:val="0"/>
                          <w:sz w:val="18"/>
                          <w:szCs w:val="18"/>
                          <w:lang w:val="en-US" w:eastAsia="zh-CN"/>
                        </w:rPr>
                        <w:t>2.聚合支付平台数据库表结构设计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360" w:lineRule="atLeast"/>
                        <w:ind w:firstLine="420" w:firstLineChars="0"/>
                        <w:outlineLvl w:val="4"/>
                        <w:rPr>
                          <w:rFonts w:hint="default" w:ascii="微软雅黑" w:hAnsi="微软雅黑" w:eastAsia="微软雅黑" w:cs="宋体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宋体"/>
                          <w:kern w:val="0"/>
                          <w:sz w:val="18"/>
                          <w:szCs w:val="18"/>
                          <w:lang w:val="en-US" w:eastAsia="zh-CN"/>
                        </w:rPr>
                        <w:t>3.基于设计模式构建聚合支付平台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360" w:lineRule="atLeast"/>
                        <w:ind w:firstLine="420" w:firstLineChars="0"/>
                        <w:outlineLvl w:val="4"/>
                        <w:rPr>
                          <w:rFonts w:hint="default" w:ascii="微软雅黑" w:hAnsi="微软雅黑" w:eastAsia="微软雅黑" w:cs="宋体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宋体"/>
                          <w:kern w:val="0"/>
                          <w:sz w:val="18"/>
                          <w:szCs w:val="18"/>
                          <w:lang w:val="en-US" w:eastAsia="zh-CN"/>
                        </w:rPr>
                        <w:t>4.基于MQ实现分布式事务解决方案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360" w:lineRule="atLeast"/>
                        <w:ind w:firstLine="420" w:firstLineChars="0"/>
                        <w:outlineLvl w:val="4"/>
                        <w:rPr>
                          <w:rFonts w:hint="default" w:ascii="微软雅黑" w:hAnsi="微软雅黑" w:eastAsia="微软雅黑" w:cs="宋体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宋体"/>
                          <w:kern w:val="0"/>
                          <w:sz w:val="18"/>
                          <w:szCs w:val="18"/>
                          <w:lang w:val="en-US" w:eastAsia="zh-CN"/>
                        </w:rPr>
                        <w:t>5.使用xxl-job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  <w:lang w:val="en-US" w:eastAsia="zh-CN"/>
                        </w:rPr>
                        <w:t>分片</w:t>
                      </w:r>
                      <w:r>
                        <w:rPr>
                          <w:rFonts w:hint="default" w:ascii="微软雅黑" w:hAnsi="微软雅黑" w:eastAsia="微软雅黑" w:cs="宋体"/>
                          <w:kern w:val="0"/>
                          <w:sz w:val="18"/>
                          <w:szCs w:val="18"/>
                          <w:lang w:val="en-US" w:eastAsia="zh-CN"/>
                        </w:rPr>
                        <w:t>实现聚合支付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  <w:lang w:val="en-US" w:eastAsia="zh-CN"/>
                        </w:rPr>
                        <w:t>对账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360" w:lineRule="atLeast"/>
                        <w:ind w:firstLine="420" w:firstLineChars="0"/>
                        <w:outlineLvl w:val="4"/>
                        <w:rPr>
                          <w:rFonts w:hint="default" w:ascii="微软雅黑" w:hAnsi="微软雅黑" w:eastAsia="微软雅黑" w:cs="宋体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宋体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6.常用遇到支付难题问题解决 </w:t>
                      </w:r>
                    </w:p>
                    <w:p>
                      <w:pPr>
                        <w:spacing w:line="360" w:lineRule="atLeast"/>
                        <w:ind w:left="450" w:firstLine="90" w:firstLineChars="50"/>
                        <w:outlineLvl w:val="4"/>
                        <w:rPr>
                          <w:rFonts w:ascii="微软雅黑" w:hAnsi="微软雅黑" w:eastAsia="微软雅黑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18"/>
                        </w:rPr>
                        <w:t>与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/>
                          <w:sz w:val="18"/>
                        </w:rPr>
                        <w:t>第三方支付接口平台技术人员对接</w:t>
                      </w:r>
                    </w:p>
                    <w:p>
                      <w:pPr>
                        <w:spacing w:line="360" w:lineRule="atLeast"/>
                        <w:ind w:left="420" w:leftChars="200"/>
                        <w:outlineLvl w:val="4"/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 xml:space="preserve"> 负责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支付宝、微信支付、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银联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支付等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支付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接口技术人员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沟通对接</w:t>
                      </w:r>
                    </w:p>
                    <w:p>
                      <w:pPr>
                        <w:spacing w:line="360" w:lineRule="atLeast"/>
                        <w:ind w:left="450" w:firstLine="90" w:firstLineChars="50"/>
                        <w:outlineLvl w:val="4"/>
                        <w:rPr>
                          <w:rFonts w:ascii="微软雅黑" w:hAnsi="微软雅黑" w:eastAsia="微软雅黑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18"/>
                        </w:rPr>
                        <w:t>聚合支付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/>
                          <w:sz w:val="18"/>
                        </w:rPr>
                        <w:t>平台数据库表结构设计</w:t>
                      </w:r>
                    </w:p>
                    <w:p>
                      <w:pPr>
                        <w:spacing w:line="360" w:lineRule="atLeast"/>
                        <w:ind w:left="420" w:leftChars="200"/>
                        <w:outlineLvl w:val="4"/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 xml:space="preserve"> 负责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聚合支付平台数据库表结构设计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payment_channel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渠道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表、payment_transaction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流水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表、payment_transaction_log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日志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表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等实现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完全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可视化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界面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支付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开关控制支付渠道。</w:t>
                      </w:r>
                    </w:p>
                    <w:p>
                      <w:pPr>
                        <w:spacing w:line="360" w:lineRule="atLeast"/>
                        <w:ind w:left="450" w:firstLine="90" w:firstLineChars="50"/>
                        <w:outlineLvl w:val="4"/>
                        <w:rPr>
                          <w:rFonts w:ascii="微软雅黑" w:hAnsi="微软雅黑" w:eastAsia="微软雅黑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18"/>
                        </w:rPr>
                        <w:t>基于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/>
                          <w:sz w:val="18"/>
                        </w:rPr>
                        <w:t>设计模式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18"/>
                        </w:rPr>
                        <w:t>构建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/>
                          <w:sz w:val="18"/>
                        </w:rPr>
                        <w:t>聚合支付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18"/>
                        </w:rPr>
                        <w:t>平台</w:t>
                      </w:r>
                    </w:p>
                    <w:p>
                      <w:pPr>
                        <w:spacing w:line="360" w:lineRule="atLeast"/>
                        <w:ind w:left="450" w:firstLine="90" w:firstLineChars="50"/>
                        <w:outlineLvl w:val="4"/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使用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策略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+工厂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设计模式实现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支付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接口提交html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表单元素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重构、使用模版方法+工厂设计模式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实现共同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异步回调代码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重构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，采用多线程+MQ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实现支付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回调日志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收集</w:t>
                      </w:r>
                    </w:p>
                    <w:p>
                      <w:pPr>
                        <w:spacing w:line="360" w:lineRule="atLeast"/>
                        <w:ind w:left="450" w:firstLine="90" w:firstLineChars="50"/>
                        <w:outlineLvl w:val="4"/>
                        <w:rPr>
                          <w:rFonts w:ascii="微软雅黑" w:hAnsi="微软雅黑" w:eastAsia="微软雅黑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18"/>
                        </w:rPr>
                        <w:t>使用xxl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/>
                          <w:sz w:val="18"/>
                        </w:rPr>
                        <w:t>-job实现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18"/>
                        </w:rPr>
                        <w:t>聚合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/>
                          <w:sz w:val="18"/>
                        </w:rPr>
                        <w:t>支付对账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18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 xml:space="preserve">  使用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分布式任务调度平台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XXL-JOB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实现支付接口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产生延迟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导致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订单状态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不同步实现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自动化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补偿，每天晚上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两点钟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时间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定时触发任务，商户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端主动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使用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支付id调用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第三方支付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渠道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接口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查询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支付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状态是否已经支付过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如果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第三方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支付渠道接口已经支付过，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同步商户端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订单状态。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</w:p>
                    <w:p>
                      <w:pPr>
                        <w:spacing w:line="360" w:lineRule="atLeast"/>
                        <w:ind w:left="450" w:firstLine="90" w:firstLineChars="50"/>
                        <w:outlineLvl w:val="4"/>
                        <w:rPr>
                          <w:rFonts w:ascii="微软雅黑" w:hAnsi="微软雅黑" w:eastAsia="微软雅黑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00000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18"/>
                        </w:rPr>
                        <w:t>基于MQ实现分布式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/>
                          <w:sz w:val="18"/>
                        </w:rPr>
                        <w:t>事务解决方案</w:t>
                      </w:r>
                    </w:p>
                    <w:p>
                      <w:pPr>
                        <w:spacing w:line="360" w:lineRule="atLeast"/>
                        <w:ind w:left="450" w:firstLine="90" w:firstLineChars="50"/>
                        <w:outlineLvl w:val="4"/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在微服务系统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中，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支付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服务调用积分服务接口增加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对应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积分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，该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场景存在分布式事务问题，我们采用rabbitMQ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实现+补单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形式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保证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最终一致性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实现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18"/>
                          <w:szCs w:val="18"/>
                        </w:rPr>
                        <w:t>双方数据同步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360" w:lineRule="atLeast"/>
                        <w:outlineLvl w:val="4"/>
                        <w:rPr>
                          <w:rFonts w:hint="default" w:ascii="微软雅黑" w:hAnsi="微软雅黑" w:eastAsia="微软雅黑" w:cs="宋体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------------------------------------------------------------------------------------------------------------------------------------------------------------------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sz w:val="36"/>
          <w:szCs w:val="36"/>
          <w:lang w:val="en-US" w:eastAsia="zh-CN"/>
        </w:rPr>
        <w:t>该简历模板持续更新中，仅供每特教育vip使用。</w:t>
      </w:r>
    </w:p>
    <w:p>
      <w:pPr>
        <w:ind w:firstLine="2388" w:firstLine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加小薇老师微信，可以领取Java架构面试宝典，让你面试</w:t>
      </w:r>
    </w:p>
    <w:p>
      <w:pPr>
        <w:ind w:firstLine="2388" w:firstLineChars="0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少走弯路!</w:t>
      </w:r>
    </w:p>
    <w:p>
      <w:pPr>
        <w:ind w:firstLine="3639" w:firstLineChars="0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drawing>
          <wp:inline distT="0" distB="0" distL="114300" distR="114300">
            <wp:extent cx="2632075" cy="3463925"/>
            <wp:effectExtent l="0" t="0" r="15875" b="3175"/>
            <wp:docPr id="32" name="图片 32" descr="D(QW0BY7VFS$Q14HGZI7BU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D(QW0BY7VFS$Q14HGZI7BU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207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39" w:firstLine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更多免费Java视频教程</w:t>
      </w:r>
    </w:p>
    <w:p>
      <w:pPr>
        <w:ind w:firstLine="3639" w:firstLine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"http://www.mayikt.com"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4"/>
          <w:rFonts w:hint="eastAsia"/>
          <w:b/>
          <w:bCs/>
          <w:sz w:val="36"/>
          <w:szCs w:val="36"/>
          <w:lang w:val="en-US" w:eastAsia="zh-CN"/>
        </w:rPr>
        <w:t>www.mayikt.com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>
      <w:pPr>
        <w:ind w:firstLine="3639" w:firstLineChars="0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百度搜索：蚂蚁课堂</w: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91C889"/>
    <w:multiLevelType w:val="singleLevel"/>
    <w:tmpl w:val="AE91C889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2D057C7"/>
    <w:multiLevelType w:val="multilevel"/>
    <w:tmpl w:val="12D057C7"/>
    <w:lvl w:ilvl="0" w:tentative="0">
      <w:start w:val="1"/>
      <w:numFmt w:val="decimal"/>
      <w:lvlText w:val="%1."/>
      <w:lvlJc w:val="left"/>
      <w:pPr>
        <w:ind w:left="960" w:hanging="360"/>
      </w:pPr>
      <w:rPr>
        <w:rFonts w:hint="default" w:cs="Times New Roman"/>
        <w:b/>
        <w:color w:val="003366"/>
      </w:rPr>
    </w:lvl>
    <w:lvl w:ilvl="1" w:tentative="0">
      <w:start w:val="1"/>
      <w:numFmt w:val="lowerLetter"/>
      <w:lvlText w:val="%2)"/>
      <w:lvlJc w:val="left"/>
      <w:pPr>
        <w:ind w:left="1440" w:hanging="420"/>
      </w:pPr>
    </w:lvl>
    <w:lvl w:ilvl="2" w:tentative="0">
      <w:start w:val="1"/>
      <w:numFmt w:val="lowerRoman"/>
      <w:lvlText w:val="%3."/>
      <w:lvlJc w:val="right"/>
      <w:pPr>
        <w:ind w:left="1860" w:hanging="420"/>
      </w:pPr>
    </w:lvl>
    <w:lvl w:ilvl="3" w:tentative="0">
      <w:start w:val="1"/>
      <w:numFmt w:val="decimal"/>
      <w:lvlText w:val="%4."/>
      <w:lvlJc w:val="left"/>
      <w:pPr>
        <w:ind w:left="2280" w:hanging="420"/>
      </w:pPr>
    </w:lvl>
    <w:lvl w:ilvl="4" w:tentative="0">
      <w:start w:val="1"/>
      <w:numFmt w:val="lowerLetter"/>
      <w:lvlText w:val="%5)"/>
      <w:lvlJc w:val="left"/>
      <w:pPr>
        <w:ind w:left="2700" w:hanging="420"/>
      </w:pPr>
    </w:lvl>
    <w:lvl w:ilvl="5" w:tentative="0">
      <w:start w:val="1"/>
      <w:numFmt w:val="lowerRoman"/>
      <w:lvlText w:val="%6."/>
      <w:lvlJc w:val="right"/>
      <w:pPr>
        <w:ind w:left="3120" w:hanging="420"/>
      </w:pPr>
    </w:lvl>
    <w:lvl w:ilvl="6" w:tentative="0">
      <w:start w:val="1"/>
      <w:numFmt w:val="decimal"/>
      <w:lvlText w:val="%7."/>
      <w:lvlJc w:val="left"/>
      <w:pPr>
        <w:ind w:left="3540" w:hanging="420"/>
      </w:pPr>
    </w:lvl>
    <w:lvl w:ilvl="7" w:tentative="0">
      <w:start w:val="1"/>
      <w:numFmt w:val="lowerLetter"/>
      <w:lvlText w:val="%8)"/>
      <w:lvlJc w:val="left"/>
      <w:pPr>
        <w:ind w:left="3960" w:hanging="420"/>
      </w:pPr>
    </w:lvl>
    <w:lvl w:ilvl="8" w:tentative="0">
      <w:start w:val="1"/>
      <w:numFmt w:val="lowerRoman"/>
      <w:lvlText w:val="%9."/>
      <w:lvlJc w:val="right"/>
      <w:pPr>
        <w:ind w:left="4380" w:hanging="420"/>
      </w:pPr>
    </w:lvl>
  </w:abstractNum>
  <w:abstractNum w:abstractNumId="2">
    <w:nsid w:val="2D001383"/>
    <w:multiLevelType w:val="multilevel"/>
    <w:tmpl w:val="2D00138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F448E8"/>
    <w:rsid w:val="00120060"/>
    <w:rsid w:val="005E596B"/>
    <w:rsid w:val="00B973CC"/>
    <w:rsid w:val="00BE032A"/>
    <w:rsid w:val="00C37204"/>
    <w:rsid w:val="00C61F8D"/>
    <w:rsid w:val="00CC4105"/>
    <w:rsid w:val="00E737AB"/>
    <w:rsid w:val="00F1647D"/>
    <w:rsid w:val="012B13BA"/>
    <w:rsid w:val="017F1559"/>
    <w:rsid w:val="025A16F4"/>
    <w:rsid w:val="02610295"/>
    <w:rsid w:val="027165B6"/>
    <w:rsid w:val="02774956"/>
    <w:rsid w:val="029461F3"/>
    <w:rsid w:val="02947DA9"/>
    <w:rsid w:val="02965BD6"/>
    <w:rsid w:val="02B72A44"/>
    <w:rsid w:val="030B7936"/>
    <w:rsid w:val="031900A7"/>
    <w:rsid w:val="036B48DA"/>
    <w:rsid w:val="036F44B3"/>
    <w:rsid w:val="039B3A0D"/>
    <w:rsid w:val="03FA50BF"/>
    <w:rsid w:val="0409060F"/>
    <w:rsid w:val="0413600A"/>
    <w:rsid w:val="04236E8A"/>
    <w:rsid w:val="043906E2"/>
    <w:rsid w:val="044536D4"/>
    <w:rsid w:val="04566D32"/>
    <w:rsid w:val="04647324"/>
    <w:rsid w:val="048664A0"/>
    <w:rsid w:val="04910B39"/>
    <w:rsid w:val="04BC1F67"/>
    <w:rsid w:val="04D80575"/>
    <w:rsid w:val="04DC6699"/>
    <w:rsid w:val="04DC6DBC"/>
    <w:rsid w:val="04E12C91"/>
    <w:rsid w:val="04E64572"/>
    <w:rsid w:val="051D5779"/>
    <w:rsid w:val="05231932"/>
    <w:rsid w:val="05266559"/>
    <w:rsid w:val="052860F0"/>
    <w:rsid w:val="053F1F27"/>
    <w:rsid w:val="054366B4"/>
    <w:rsid w:val="054A1B5E"/>
    <w:rsid w:val="05555BD6"/>
    <w:rsid w:val="055963A4"/>
    <w:rsid w:val="056C0C9D"/>
    <w:rsid w:val="058B3F2E"/>
    <w:rsid w:val="059D1A00"/>
    <w:rsid w:val="05CD11C7"/>
    <w:rsid w:val="05DE4973"/>
    <w:rsid w:val="05EA7E97"/>
    <w:rsid w:val="05FC2415"/>
    <w:rsid w:val="05FD653A"/>
    <w:rsid w:val="06350632"/>
    <w:rsid w:val="065E27CE"/>
    <w:rsid w:val="06784887"/>
    <w:rsid w:val="06910325"/>
    <w:rsid w:val="069B2978"/>
    <w:rsid w:val="06A8386D"/>
    <w:rsid w:val="06AC564A"/>
    <w:rsid w:val="06CE7266"/>
    <w:rsid w:val="06D93B44"/>
    <w:rsid w:val="074B01AE"/>
    <w:rsid w:val="076F7D9A"/>
    <w:rsid w:val="07820977"/>
    <w:rsid w:val="078E774E"/>
    <w:rsid w:val="07960B04"/>
    <w:rsid w:val="07BC3E91"/>
    <w:rsid w:val="07D52AED"/>
    <w:rsid w:val="07DB7E20"/>
    <w:rsid w:val="07F10E5E"/>
    <w:rsid w:val="07F52265"/>
    <w:rsid w:val="084D4553"/>
    <w:rsid w:val="084F2252"/>
    <w:rsid w:val="088036B4"/>
    <w:rsid w:val="08EB6FB5"/>
    <w:rsid w:val="091C6A55"/>
    <w:rsid w:val="09676EF7"/>
    <w:rsid w:val="09845702"/>
    <w:rsid w:val="099E573A"/>
    <w:rsid w:val="09AD3848"/>
    <w:rsid w:val="09C45302"/>
    <w:rsid w:val="09D63C43"/>
    <w:rsid w:val="0A1B4D65"/>
    <w:rsid w:val="0A34452C"/>
    <w:rsid w:val="0A5D5518"/>
    <w:rsid w:val="0ABB788F"/>
    <w:rsid w:val="0AF739A8"/>
    <w:rsid w:val="0B0F5AD7"/>
    <w:rsid w:val="0B970A7F"/>
    <w:rsid w:val="0BB93268"/>
    <w:rsid w:val="0BC277BA"/>
    <w:rsid w:val="0BD200D1"/>
    <w:rsid w:val="0BD50CBD"/>
    <w:rsid w:val="0BEF5610"/>
    <w:rsid w:val="0C0B3BDB"/>
    <w:rsid w:val="0C272A7B"/>
    <w:rsid w:val="0C922A83"/>
    <w:rsid w:val="0CAD468F"/>
    <w:rsid w:val="0CBF7FC8"/>
    <w:rsid w:val="0CF74C84"/>
    <w:rsid w:val="0D0F49B6"/>
    <w:rsid w:val="0D472E56"/>
    <w:rsid w:val="0D4E22FC"/>
    <w:rsid w:val="0D5102E3"/>
    <w:rsid w:val="0D8A4ECF"/>
    <w:rsid w:val="0D98737B"/>
    <w:rsid w:val="0DA0439C"/>
    <w:rsid w:val="0DAB36F8"/>
    <w:rsid w:val="0DD713B0"/>
    <w:rsid w:val="0E0829FB"/>
    <w:rsid w:val="0E0D1913"/>
    <w:rsid w:val="0E3047F2"/>
    <w:rsid w:val="0E3B5976"/>
    <w:rsid w:val="0E422789"/>
    <w:rsid w:val="0E5A0E66"/>
    <w:rsid w:val="0E5A2861"/>
    <w:rsid w:val="0E5C60CF"/>
    <w:rsid w:val="0E69230B"/>
    <w:rsid w:val="0E907B86"/>
    <w:rsid w:val="0EAA6538"/>
    <w:rsid w:val="0ED17A72"/>
    <w:rsid w:val="0ED2706F"/>
    <w:rsid w:val="0EFD3291"/>
    <w:rsid w:val="0F193B22"/>
    <w:rsid w:val="0F273F06"/>
    <w:rsid w:val="0F704EF1"/>
    <w:rsid w:val="0F7A489D"/>
    <w:rsid w:val="0FA62AFB"/>
    <w:rsid w:val="0FBE4B72"/>
    <w:rsid w:val="0FE85477"/>
    <w:rsid w:val="102356E9"/>
    <w:rsid w:val="103C2D96"/>
    <w:rsid w:val="104F3CDC"/>
    <w:rsid w:val="106522D1"/>
    <w:rsid w:val="106C7308"/>
    <w:rsid w:val="107A472C"/>
    <w:rsid w:val="107C6CB2"/>
    <w:rsid w:val="10A225A8"/>
    <w:rsid w:val="10E43CA1"/>
    <w:rsid w:val="11067D98"/>
    <w:rsid w:val="111B1145"/>
    <w:rsid w:val="111D0ABB"/>
    <w:rsid w:val="11292F9A"/>
    <w:rsid w:val="112B293C"/>
    <w:rsid w:val="11404B9C"/>
    <w:rsid w:val="11482C90"/>
    <w:rsid w:val="114F0737"/>
    <w:rsid w:val="11797CF8"/>
    <w:rsid w:val="1188273A"/>
    <w:rsid w:val="11990D06"/>
    <w:rsid w:val="11A37676"/>
    <w:rsid w:val="11C70E6B"/>
    <w:rsid w:val="11CE56D3"/>
    <w:rsid w:val="1200183D"/>
    <w:rsid w:val="12602B58"/>
    <w:rsid w:val="128E5EFC"/>
    <w:rsid w:val="12995674"/>
    <w:rsid w:val="12C62C37"/>
    <w:rsid w:val="12D360EE"/>
    <w:rsid w:val="12F20168"/>
    <w:rsid w:val="12F817D8"/>
    <w:rsid w:val="12F821B1"/>
    <w:rsid w:val="12FA7CA8"/>
    <w:rsid w:val="1314183D"/>
    <w:rsid w:val="13294513"/>
    <w:rsid w:val="133F1CFA"/>
    <w:rsid w:val="134A19C6"/>
    <w:rsid w:val="135A10D1"/>
    <w:rsid w:val="136A27C5"/>
    <w:rsid w:val="13914F72"/>
    <w:rsid w:val="13B079AD"/>
    <w:rsid w:val="13B25831"/>
    <w:rsid w:val="13C40971"/>
    <w:rsid w:val="143A039B"/>
    <w:rsid w:val="14704955"/>
    <w:rsid w:val="14811E0E"/>
    <w:rsid w:val="148E7319"/>
    <w:rsid w:val="149B4A0C"/>
    <w:rsid w:val="14C153CB"/>
    <w:rsid w:val="14C20C19"/>
    <w:rsid w:val="14D97F82"/>
    <w:rsid w:val="14E81530"/>
    <w:rsid w:val="14F34AF2"/>
    <w:rsid w:val="150705D8"/>
    <w:rsid w:val="151322D6"/>
    <w:rsid w:val="15200EA3"/>
    <w:rsid w:val="155869B3"/>
    <w:rsid w:val="158F03B8"/>
    <w:rsid w:val="15A3031E"/>
    <w:rsid w:val="15D23EB4"/>
    <w:rsid w:val="15F20E0E"/>
    <w:rsid w:val="16175CAA"/>
    <w:rsid w:val="1628262C"/>
    <w:rsid w:val="16566D7F"/>
    <w:rsid w:val="1678464A"/>
    <w:rsid w:val="168A1F4B"/>
    <w:rsid w:val="16924926"/>
    <w:rsid w:val="16955AF5"/>
    <w:rsid w:val="169C1381"/>
    <w:rsid w:val="16A92AD8"/>
    <w:rsid w:val="16AE1064"/>
    <w:rsid w:val="16C63AD5"/>
    <w:rsid w:val="16C82428"/>
    <w:rsid w:val="16CB0BFA"/>
    <w:rsid w:val="16D1446B"/>
    <w:rsid w:val="16E87FC2"/>
    <w:rsid w:val="16ED17A4"/>
    <w:rsid w:val="174D6346"/>
    <w:rsid w:val="175374C4"/>
    <w:rsid w:val="175A31D3"/>
    <w:rsid w:val="175E4930"/>
    <w:rsid w:val="179A2FBF"/>
    <w:rsid w:val="179C3CF9"/>
    <w:rsid w:val="17CB12F0"/>
    <w:rsid w:val="17D3627C"/>
    <w:rsid w:val="17F83583"/>
    <w:rsid w:val="17FB467D"/>
    <w:rsid w:val="18231429"/>
    <w:rsid w:val="18314352"/>
    <w:rsid w:val="18982472"/>
    <w:rsid w:val="189E7276"/>
    <w:rsid w:val="189F5753"/>
    <w:rsid w:val="18BF3B5B"/>
    <w:rsid w:val="18C86449"/>
    <w:rsid w:val="18D148CC"/>
    <w:rsid w:val="194E7E84"/>
    <w:rsid w:val="195F5075"/>
    <w:rsid w:val="196711E8"/>
    <w:rsid w:val="199077CD"/>
    <w:rsid w:val="199518CC"/>
    <w:rsid w:val="19EE07C7"/>
    <w:rsid w:val="1A0146E3"/>
    <w:rsid w:val="1A122E3B"/>
    <w:rsid w:val="1A2F2F1C"/>
    <w:rsid w:val="1A765968"/>
    <w:rsid w:val="1A826004"/>
    <w:rsid w:val="1AC02A49"/>
    <w:rsid w:val="1B2C0031"/>
    <w:rsid w:val="1B3515ED"/>
    <w:rsid w:val="1B5D2B69"/>
    <w:rsid w:val="1B8426A3"/>
    <w:rsid w:val="1B995BA8"/>
    <w:rsid w:val="1BA751F7"/>
    <w:rsid w:val="1BBC206A"/>
    <w:rsid w:val="1BCF7785"/>
    <w:rsid w:val="1BEE1F7D"/>
    <w:rsid w:val="1C135D4E"/>
    <w:rsid w:val="1C2062FD"/>
    <w:rsid w:val="1C234B38"/>
    <w:rsid w:val="1C537D39"/>
    <w:rsid w:val="1C5F2547"/>
    <w:rsid w:val="1C6A7503"/>
    <w:rsid w:val="1C6D490F"/>
    <w:rsid w:val="1C9A50D2"/>
    <w:rsid w:val="1CA11EA9"/>
    <w:rsid w:val="1CA1532C"/>
    <w:rsid w:val="1CA16BFF"/>
    <w:rsid w:val="1CC01C65"/>
    <w:rsid w:val="1CC20DBB"/>
    <w:rsid w:val="1CD74C0B"/>
    <w:rsid w:val="1CF84761"/>
    <w:rsid w:val="1D2C2A90"/>
    <w:rsid w:val="1D377ED7"/>
    <w:rsid w:val="1D456037"/>
    <w:rsid w:val="1D497946"/>
    <w:rsid w:val="1D4D7A23"/>
    <w:rsid w:val="1D5F6174"/>
    <w:rsid w:val="1D7402AF"/>
    <w:rsid w:val="1D986BF2"/>
    <w:rsid w:val="1DD44D03"/>
    <w:rsid w:val="1DF35892"/>
    <w:rsid w:val="1E45026A"/>
    <w:rsid w:val="1E7E5824"/>
    <w:rsid w:val="1E90345C"/>
    <w:rsid w:val="1EC67C1B"/>
    <w:rsid w:val="1FD00988"/>
    <w:rsid w:val="1FD06B4C"/>
    <w:rsid w:val="1FD10D76"/>
    <w:rsid w:val="1FDA0506"/>
    <w:rsid w:val="202007BD"/>
    <w:rsid w:val="20332FA6"/>
    <w:rsid w:val="203678D1"/>
    <w:rsid w:val="20433FBF"/>
    <w:rsid w:val="2058594B"/>
    <w:rsid w:val="20772263"/>
    <w:rsid w:val="209A4078"/>
    <w:rsid w:val="20A412C6"/>
    <w:rsid w:val="20F36EF8"/>
    <w:rsid w:val="20F860EF"/>
    <w:rsid w:val="21151526"/>
    <w:rsid w:val="21190BC9"/>
    <w:rsid w:val="211C233E"/>
    <w:rsid w:val="21626E54"/>
    <w:rsid w:val="21AE038C"/>
    <w:rsid w:val="21C82A22"/>
    <w:rsid w:val="21DA4A5B"/>
    <w:rsid w:val="21E52B78"/>
    <w:rsid w:val="21F7109A"/>
    <w:rsid w:val="21FE0277"/>
    <w:rsid w:val="21FE545D"/>
    <w:rsid w:val="220F2E26"/>
    <w:rsid w:val="2235422A"/>
    <w:rsid w:val="224B21E3"/>
    <w:rsid w:val="22666A89"/>
    <w:rsid w:val="22744B3E"/>
    <w:rsid w:val="22B26098"/>
    <w:rsid w:val="22D44CF2"/>
    <w:rsid w:val="22E02C1B"/>
    <w:rsid w:val="22FD0C98"/>
    <w:rsid w:val="22FF09D7"/>
    <w:rsid w:val="23002366"/>
    <w:rsid w:val="23043879"/>
    <w:rsid w:val="230A6823"/>
    <w:rsid w:val="23323C25"/>
    <w:rsid w:val="23347404"/>
    <w:rsid w:val="234628D2"/>
    <w:rsid w:val="23492DCD"/>
    <w:rsid w:val="235912E3"/>
    <w:rsid w:val="238F60D3"/>
    <w:rsid w:val="23A3105A"/>
    <w:rsid w:val="23A51AEE"/>
    <w:rsid w:val="23BB46B0"/>
    <w:rsid w:val="23C10014"/>
    <w:rsid w:val="23CB4367"/>
    <w:rsid w:val="23D80E86"/>
    <w:rsid w:val="23EE6B08"/>
    <w:rsid w:val="23F34156"/>
    <w:rsid w:val="24005416"/>
    <w:rsid w:val="2403510D"/>
    <w:rsid w:val="24036807"/>
    <w:rsid w:val="242739BA"/>
    <w:rsid w:val="243030AD"/>
    <w:rsid w:val="24416527"/>
    <w:rsid w:val="246F79F5"/>
    <w:rsid w:val="24982892"/>
    <w:rsid w:val="24AA18D5"/>
    <w:rsid w:val="24D61785"/>
    <w:rsid w:val="251147DC"/>
    <w:rsid w:val="25135D0C"/>
    <w:rsid w:val="25187A91"/>
    <w:rsid w:val="252B6858"/>
    <w:rsid w:val="252F72A2"/>
    <w:rsid w:val="254641F6"/>
    <w:rsid w:val="25905EC9"/>
    <w:rsid w:val="25993CC4"/>
    <w:rsid w:val="259D0D8B"/>
    <w:rsid w:val="26190FF1"/>
    <w:rsid w:val="26314892"/>
    <w:rsid w:val="266E6388"/>
    <w:rsid w:val="26A5104D"/>
    <w:rsid w:val="26E47FC9"/>
    <w:rsid w:val="26EB218F"/>
    <w:rsid w:val="26EE6776"/>
    <w:rsid w:val="2704010D"/>
    <w:rsid w:val="2724171E"/>
    <w:rsid w:val="27331490"/>
    <w:rsid w:val="274920F8"/>
    <w:rsid w:val="27533B30"/>
    <w:rsid w:val="27687928"/>
    <w:rsid w:val="27A848C2"/>
    <w:rsid w:val="27B954E1"/>
    <w:rsid w:val="27B95754"/>
    <w:rsid w:val="27D66120"/>
    <w:rsid w:val="27E243B3"/>
    <w:rsid w:val="27E6638D"/>
    <w:rsid w:val="281061B4"/>
    <w:rsid w:val="281B6E13"/>
    <w:rsid w:val="283C3B97"/>
    <w:rsid w:val="2874685D"/>
    <w:rsid w:val="28857189"/>
    <w:rsid w:val="28923C5B"/>
    <w:rsid w:val="289677AF"/>
    <w:rsid w:val="289A0A64"/>
    <w:rsid w:val="28B3541D"/>
    <w:rsid w:val="28B76F1F"/>
    <w:rsid w:val="28BC409C"/>
    <w:rsid w:val="28E05AC8"/>
    <w:rsid w:val="28E55414"/>
    <w:rsid w:val="28ED2E09"/>
    <w:rsid w:val="290A3FFB"/>
    <w:rsid w:val="29700112"/>
    <w:rsid w:val="29A2218A"/>
    <w:rsid w:val="29A64CD6"/>
    <w:rsid w:val="29C076A2"/>
    <w:rsid w:val="29D34EF9"/>
    <w:rsid w:val="29F432E2"/>
    <w:rsid w:val="2A3B725F"/>
    <w:rsid w:val="2A454578"/>
    <w:rsid w:val="2A910003"/>
    <w:rsid w:val="2ABB5330"/>
    <w:rsid w:val="2ACA0CC5"/>
    <w:rsid w:val="2ADF2C07"/>
    <w:rsid w:val="2B06775C"/>
    <w:rsid w:val="2B377A0C"/>
    <w:rsid w:val="2B57321F"/>
    <w:rsid w:val="2BAE3CCA"/>
    <w:rsid w:val="2BC043D7"/>
    <w:rsid w:val="2BC5011B"/>
    <w:rsid w:val="2BC83EB1"/>
    <w:rsid w:val="2BE8410E"/>
    <w:rsid w:val="2BEE7083"/>
    <w:rsid w:val="2C094094"/>
    <w:rsid w:val="2C0A488D"/>
    <w:rsid w:val="2C0C7FD7"/>
    <w:rsid w:val="2C0D5C9C"/>
    <w:rsid w:val="2C2D6120"/>
    <w:rsid w:val="2C352EFE"/>
    <w:rsid w:val="2C3F745C"/>
    <w:rsid w:val="2C9126E2"/>
    <w:rsid w:val="2CBE29C0"/>
    <w:rsid w:val="2CCF35D9"/>
    <w:rsid w:val="2CFA119A"/>
    <w:rsid w:val="2D117A0F"/>
    <w:rsid w:val="2D1C2FE4"/>
    <w:rsid w:val="2D4700F2"/>
    <w:rsid w:val="2D965CA5"/>
    <w:rsid w:val="2DA07ED7"/>
    <w:rsid w:val="2DC1244A"/>
    <w:rsid w:val="2DF96364"/>
    <w:rsid w:val="2E044D2F"/>
    <w:rsid w:val="2E1779C3"/>
    <w:rsid w:val="2E1938E9"/>
    <w:rsid w:val="2E2A3384"/>
    <w:rsid w:val="2E4808B5"/>
    <w:rsid w:val="2E6178CD"/>
    <w:rsid w:val="2EBD353F"/>
    <w:rsid w:val="2EBD6440"/>
    <w:rsid w:val="2ECB43A9"/>
    <w:rsid w:val="2ED74B91"/>
    <w:rsid w:val="2F0844DC"/>
    <w:rsid w:val="2F122D14"/>
    <w:rsid w:val="2F181254"/>
    <w:rsid w:val="2F1C2A21"/>
    <w:rsid w:val="2F276A03"/>
    <w:rsid w:val="2F384294"/>
    <w:rsid w:val="2F494392"/>
    <w:rsid w:val="2F4B262E"/>
    <w:rsid w:val="2F80706F"/>
    <w:rsid w:val="2F915254"/>
    <w:rsid w:val="2F983963"/>
    <w:rsid w:val="2FA23A49"/>
    <w:rsid w:val="2FA34EFC"/>
    <w:rsid w:val="2FD2755C"/>
    <w:rsid w:val="2FD549DE"/>
    <w:rsid w:val="2FDA1230"/>
    <w:rsid w:val="2FF253E7"/>
    <w:rsid w:val="301623C4"/>
    <w:rsid w:val="301A20AF"/>
    <w:rsid w:val="3021245D"/>
    <w:rsid w:val="30237E7C"/>
    <w:rsid w:val="303F1016"/>
    <w:rsid w:val="30461075"/>
    <w:rsid w:val="305E2762"/>
    <w:rsid w:val="3068231D"/>
    <w:rsid w:val="30931C8A"/>
    <w:rsid w:val="30B3057B"/>
    <w:rsid w:val="30C82186"/>
    <w:rsid w:val="30F86E01"/>
    <w:rsid w:val="31147155"/>
    <w:rsid w:val="3116178C"/>
    <w:rsid w:val="312A6D5E"/>
    <w:rsid w:val="314A5086"/>
    <w:rsid w:val="31595C15"/>
    <w:rsid w:val="31753C3E"/>
    <w:rsid w:val="31C35FD6"/>
    <w:rsid w:val="31C458DB"/>
    <w:rsid w:val="31DA1E04"/>
    <w:rsid w:val="320F7452"/>
    <w:rsid w:val="32156B4C"/>
    <w:rsid w:val="32325C08"/>
    <w:rsid w:val="327A3089"/>
    <w:rsid w:val="329C190E"/>
    <w:rsid w:val="32AB0004"/>
    <w:rsid w:val="32AB556F"/>
    <w:rsid w:val="32B10F48"/>
    <w:rsid w:val="32C72602"/>
    <w:rsid w:val="32DF3523"/>
    <w:rsid w:val="32FB1DC0"/>
    <w:rsid w:val="330008CD"/>
    <w:rsid w:val="33016771"/>
    <w:rsid w:val="33163FDD"/>
    <w:rsid w:val="335D1F71"/>
    <w:rsid w:val="339D2D21"/>
    <w:rsid w:val="33A5796B"/>
    <w:rsid w:val="33D64C51"/>
    <w:rsid w:val="33F448E8"/>
    <w:rsid w:val="34114E91"/>
    <w:rsid w:val="34121A8E"/>
    <w:rsid w:val="34862BA3"/>
    <w:rsid w:val="349E1E83"/>
    <w:rsid w:val="34A13979"/>
    <w:rsid w:val="34A24AF1"/>
    <w:rsid w:val="34AE0C8E"/>
    <w:rsid w:val="350E6F01"/>
    <w:rsid w:val="351A2941"/>
    <w:rsid w:val="3533516E"/>
    <w:rsid w:val="353B33F8"/>
    <w:rsid w:val="3543448F"/>
    <w:rsid w:val="3558127D"/>
    <w:rsid w:val="355D18D9"/>
    <w:rsid w:val="35C47954"/>
    <w:rsid w:val="35CE0D3F"/>
    <w:rsid w:val="35D06F56"/>
    <w:rsid w:val="35D92A4D"/>
    <w:rsid w:val="35DB3E40"/>
    <w:rsid w:val="35EB2EAC"/>
    <w:rsid w:val="35ED7D4C"/>
    <w:rsid w:val="35F6502A"/>
    <w:rsid w:val="36272136"/>
    <w:rsid w:val="36322752"/>
    <w:rsid w:val="363A5530"/>
    <w:rsid w:val="365525B3"/>
    <w:rsid w:val="36992303"/>
    <w:rsid w:val="369A4B94"/>
    <w:rsid w:val="36A21517"/>
    <w:rsid w:val="36AD5465"/>
    <w:rsid w:val="36D556DF"/>
    <w:rsid w:val="370807BC"/>
    <w:rsid w:val="370C6D9E"/>
    <w:rsid w:val="371B1F9D"/>
    <w:rsid w:val="37360474"/>
    <w:rsid w:val="37410C89"/>
    <w:rsid w:val="37421565"/>
    <w:rsid w:val="374A2264"/>
    <w:rsid w:val="377F25BC"/>
    <w:rsid w:val="377F457C"/>
    <w:rsid w:val="37834CC6"/>
    <w:rsid w:val="379C1031"/>
    <w:rsid w:val="37B948DD"/>
    <w:rsid w:val="381C1B20"/>
    <w:rsid w:val="39254D14"/>
    <w:rsid w:val="393269B6"/>
    <w:rsid w:val="3946358F"/>
    <w:rsid w:val="39621C39"/>
    <w:rsid w:val="39671B9A"/>
    <w:rsid w:val="39687E13"/>
    <w:rsid w:val="39A76B12"/>
    <w:rsid w:val="39C87901"/>
    <w:rsid w:val="39D97FA2"/>
    <w:rsid w:val="3A030A85"/>
    <w:rsid w:val="3A0851DE"/>
    <w:rsid w:val="3A36314B"/>
    <w:rsid w:val="3A46692B"/>
    <w:rsid w:val="3A5E6E3A"/>
    <w:rsid w:val="3AC444D3"/>
    <w:rsid w:val="3AE1698F"/>
    <w:rsid w:val="3B09593A"/>
    <w:rsid w:val="3B717786"/>
    <w:rsid w:val="3BB61567"/>
    <w:rsid w:val="3C31223D"/>
    <w:rsid w:val="3C3513AE"/>
    <w:rsid w:val="3C9C42F1"/>
    <w:rsid w:val="3CAF1730"/>
    <w:rsid w:val="3D0E3854"/>
    <w:rsid w:val="3D2C06FE"/>
    <w:rsid w:val="3D380848"/>
    <w:rsid w:val="3D5D22BC"/>
    <w:rsid w:val="3D707B7E"/>
    <w:rsid w:val="3DA509DE"/>
    <w:rsid w:val="3DC44865"/>
    <w:rsid w:val="3DD55182"/>
    <w:rsid w:val="3E037343"/>
    <w:rsid w:val="3E155656"/>
    <w:rsid w:val="3E190FD9"/>
    <w:rsid w:val="3E1D65A6"/>
    <w:rsid w:val="3E2E74F5"/>
    <w:rsid w:val="3E4721BF"/>
    <w:rsid w:val="3E6A464E"/>
    <w:rsid w:val="3E827DD4"/>
    <w:rsid w:val="3E852687"/>
    <w:rsid w:val="3E8F2710"/>
    <w:rsid w:val="3EAD2C0A"/>
    <w:rsid w:val="3EBA5D07"/>
    <w:rsid w:val="3EDF4CA8"/>
    <w:rsid w:val="3EE27CC6"/>
    <w:rsid w:val="3F016929"/>
    <w:rsid w:val="3F146A59"/>
    <w:rsid w:val="3F173D63"/>
    <w:rsid w:val="3F3F5B05"/>
    <w:rsid w:val="3F7D619D"/>
    <w:rsid w:val="3F820B48"/>
    <w:rsid w:val="3F9146AD"/>
    <w:rsid w:val="3F9F1691"/>
    <w:rsid w:val="3FC3704A"/>
    <w:rsid w:val="401545C6"/>
    <w:rsid w:val="40260E8F"/>
    <w:rsid w:val="40432A26"/>
    <w:rsid w:val="406133C2"/>
    <w:rsid w:val="4073031B"/>
    <w:rsid w:val="409D6FF8"/>
    <w:rsid w:val="40B82101"/>
    <w:rsid w:val="40D86FCE"/>
    <w:rsid w:val="40F5584B"/>
    <w:rsid w:val="41272D66"/>
    <w:rsid w:val="4146554F"/>
    <w:rsid w:val="415668D8"/>
    <w:rsid w:val="416C4524"/>
    <w:rsid w:val="417B274A"/>
    <w:rsid w:val="419A79F5"/>
    <w:rsid w:val="419B0977"/>
    <w:rsid w:val="41AC4271"/>
    <w:rsid w:val="41BB30BD"/>
    <w:rsid w:val="41D07A82"/>
    <w:rsid w:val="422B3464"/>
    <w:rsid w:val="423704B8"/>
    <w:rsid w:val="425F70C4"/>
    <w:rsid w:val="42677782"/>
    <w:rsid w:val="42777535"/>
    <w:rsid w:val="42D77664"/>
    <w:rsid w:val="42DC3861"/>
    <w:rsid w:val="42E148E0"/>
    <w:rsid w:val="43005F8C"/>
    <w:rsid w:val="43011A8F"/>
    <w:rsid w:val="43620BFD"/>
    <w:rsid w:val="439302F4"/>
    <w:rsid w:val="43CA4C66"/>
    <w:rsid w:val="442C5E69"/>
    <w:rsid w:val="4442697B"/>
    <w:rsid w:val="44460D3A"/>
    <w:rsid w:val="446302A6"/>
    <w:rsid w:val="44A74ED6"/>
    <w:rsid w:val="44BA7E23"/>
    <w:rsid w:val="44C732F1"/>
    <w:rsid w:val="44D471CF"/>
    <w:rsid w:val="44D504AB"/>
    <w:rsid w:val="44D727FB"/>
    <w:rsid w:val="44E12F98"/>
    <w:rsid w:val="44FE11B3"/>
    <w:rsid w:val="4510628D"/>
    <w:rsid w:val="451F57D3"/>
    <w:rsid w:val="4533005A"/>
    <w:rsid w:val="453E36AE"/>
    <w:rsid w:val="454E5A7A"/>
    <w:rsid w:val="45585B68"/>
    <w:rsid w:val="45625640"/>
    <w:rsid w:val="45644452"/>
    <w:rsid w:val="45686DD5"/>
    <w:rsid w:val="45725790"/>
    <w:rsid w:val="45934B56"/>
    <w:rsid w:val="45EA3509"/>
    <w:rsid w:val="45ED2A1B"/>
    <w:rsid w:val="46003D5C"/>
    <w:rsid w:val="460321F5"/>
    <w:rsid w:val="464C0863"/>
    <w:rsid w:val="468E689F"/>
    <w:rsid w:val="46AE2B17"/>
    <w:rsid w:val="46B40A98"/>
    <w:rsid w:val="46EE476B"/>
    <w:rsid w:val="46FF66F2"/>
    <w:rsid w:val="47075CEB"/>
    <w:rsid w:val="470A6027"/>
    <w:rsid w:val="47247C0F"/>
    <w:rsid w:val="473B338C"/>
    <w:rsid w:val="474311EC"/>
    <w:rsid w:val="47804F36"/>
    <w:rsid w:val="478276B3"/>
    <w:rsid w:val="47A87380"/>
    <w:rsid w:val="47CE0AE1"/>
    <w:rsid w:val="47D849C8"/>
    <w:rsid w:val="48066FA9"/>
    <w:rsid w:val="48187C2A"/>
    <w:rsid w:val="4899061B"/>
    <w:rsid w:val="48CA27D7"/>
    <w:rsid w:val="48D0176F"/>
    <w:rsid w:val="48F3183E"/>
    <w:rsid w:val="492D223B"/>
    <w:rsid w:val="4955095B"/>
    <w:rsid w:val="49921F06"/>
    <w:rsid w:val="4A1F5912"/>
    <w:rsid w:val="4A3337AE"/>
    <w:rsid w:val="4A50794F"/>
    <w:rsid w:val="4A515C46"/>
    <w:rsid w:val="4A5430F8"/>
    <w:rsid w:val="4A6D1BEF"/>
    <w:rsid w:val="4A8E06F4"/>
    <w:rsid w:val="4AB23B55"/>
    <w:rsid w:val="4AC156C2"/>
    <w:rsid w:val="4AD74BFD"/>
    <w:rsid w:val="4AED3490"/>
    <w:rsid w:val="4AF111D3"/>
    <w:rsid w:val="4B2F4883"/>
    <w:rsid w:val="4B4A1E59"/>
    <w:rsid w:val="4B7945DE"/>
    <w:rsid w:val="4B816765"/>
    <w:rsid w:val="4BB35928"/>
    <w:rsid w:val="4BB3773A"/>
    <w:rsid w:val="4BBD37AE"/>
    <w:rsid w:val="4C2972CB"/>
    <w:rsid w:val="4C2E0081"/>
    <w:rsid w:val="4C544162"/>
    <w:rsid w:val="4C5A763E"/>
    <w:rsid w:val="4C643B5D"/>
    <w:rsid w:val="4C886F63"/>
    <w:rsid w:val="4C923B97"/>
    <w:rsid w:val="4C9D596C"/>
    <w:rsid w:val="4CA14EF7"/>
    <w:rsid w:val="4CA34F57"/>
    <w:rsid w:val="4CA81D00"/>
    <w:rsid w:val="4CB532FF"/>
    <w:rsid w:val="4CBE3A19"/>
    <w:rsid w:val="4CD248D8"/>
    <w:rsid w:val="4CD44323"/>
    <w:rsid w:val="4CE76443"/>
    <w:rsid w:val="4D004FCD"/>
    <w:rsid w:val="4D01714E"/>
    <w:rsid w:val="4D0D1E57"/>
    <w:rsid w:val="4D202FEB"/>
    <w:rsid w:val="4D26354D"/>
    <w:rsid w:val="4D3D2518"/>
    <w:rsid w:val="4D547077"/>
    <w:rsid w:val="4D5E62BD"/>
    <w:rsid w:val="4D715EFE"/>
    <w:rsid w:val="4DEE3B56"/>
    <w:rsid w:val="4E3171F3"/>
    <w:rsid w:val="4E444995"/>
    <w:rsid w:val="4E634D71"/>
    <w:rsid w:val="4E7503B6"/>
    <w:rsid w:val="4E7C1DE6"/>
    <w:rsid w:val="4E7F7E0A"/>
    <w:rsid w:val="4EC346A9"/>
    <w:rsid w:val="4EE07077"/>
    <w:rsid w:val="4F051AAD"/>
    <w:rsid w:val="4F2A617E"/>
    <w:rsid w:val="4F6E6BD4"/>
    <w:rsid w:val="4F6F72BD"/>
    <w:rsid w:val="4F7C407D"/>
    <w:rsid w:val="4F991820"/>
    <w:rsid w:val="4FF166C1"/>
    <w:rsid w:val="50043737"/>
    <w:rsid w:val="50251810"/>
    <w:rsid w:val="503862B0"/>
    <w:rsid w:val="508E2E14"/>
    <w:rsid w:val="509A0698"/>
    <w:rsid w:val="50C96E28"/>
    <w:rsid w:val="50D90AE2"/>
    <w:rsid w:val="50DE3025"/>
    <w:rsid w:val="50F21BF8"/>
    <w:rsid w:val="514548FD"/>
    <w:rsid w:val="514C40A6"/>
    <w:rsid w:val="514F3118"/>
    <w:rsid w:val="517569BD"/>
    <w:rsid w:val="518C1DCA"/>
    <w:rsid w:val="51F4480C"/>
    <w:rsid w:val="51F531E4"/>
    <w:rsid w:val="522132F8"/>
    <w:rsid w:val="523D05C1"/>
    <w:rsid w:val="52434B54"/>
    <w:rsid w:val="52472C61"/>
    <w:rsid w:val="524A237B"/>
    <w:rsid w:val="525D1205"/>
    <w:rsid w:val="527A6B65"/>
    <w:rsid w:val="52807908"/>
    <w:rsid w:val="52A11117"/>
    <w:rsid w:val="52CD16F2"/>
    <w:rsid w:val="52D91329"/>
    <w:rsid w:val="52FF2C35"/>
    <w:rsid w:val="531A5362"/>
    <w:rsid w:val="536B160A"/>
    <w:rsid w:val="537C14E7"/>
    <w:rsid w:val="537D7EBA"/>
    <w:rsid w:val="539B21E2"/>
    <w:rsid w:val="53C25D0E"/>
    <w:rsid w:val="54144E1B"/>
    <w:rsid w:val="547B48FD"/>
    <w:rsid w:val="548466E4"/>
    <w:rsid w:val="54947B42"/>
    <w:rsid w:val="54D03B9A"/>
    <w:rsid w:val="55484131"/>
    <w:rsid w:val="554D14CD"/>
    <w:rsid w:val="555354F9"/>
    <w:rsid w:val="55591659"/>
    <w:rsid w:val="55914B28"/>
    <w:rsid w:val="559A2F94"/>
    <w:rsid w:val="55DA6D54"/>
    <w:rsid w:val="560707DA"/>
    <w:rsid w:val="56240297"/>
    <w:rsid w:val="5645111B"/>
    <w:rsid w:val="565F7F96"/>
    <w:rsid w:val="56623AA7"/>
    <w:rsid w:val="568E6DCC"/>
    <w:rsid w:val="56A3489F"/>
    <w:rsid w:val="56DE3F4D"/>
    <w:rsid w:val="57077CCF"/>
    <w:rsid w:val="576A0B60"/>
    <w:rsid w:val="5784399D"/>
    <w:rsid w:val="57941279"/>
    <w:rsid w:val="57A62382"/>
    <w:rsid w:val="57B70EDE"/>
    <w:rsid w:val="57B75716"/>
    <w:rsid w:val="57BD7C73"/>
    <w:rsid w:val="57C733C7"/>
    <w:rsid w:val="57CB17F8"/>
    <w:rsid w:val="57F90730"/>
    <w:rsid w:val="57F966E5"/>
    <w:rsid w:val="582E690F"/>
    <w:rsid w:val="5830234D"/>
    <w:rsid w:val="58A4028E"/>
    <w:rsid w:val="58B70862"/>
    <w:rsid w:val="58DE3660"/>
    <w:rsid w:val="58E7284E"/>
    <w:rsid w:val="58F02BF1"/>
    <w:rsid w:val="58F257F9"/>
    <w:rsid w:val="58FB594F"/>
    <w:rsid w:val="590D6928"/>
    <w:rsid w:val="591260E8"/>
    <w:rsid w:val="591332C8"/>
    <w:rsid w:val="596438E3"/>
    <w:rsid w:val="59722661"/>
    <w:rsid w:val="59C7284C"/>
    <w:rsid w:val="59CE7A80"/>
    <w:rsid w:val="59F32B88"/>
    <w:rsid w:val="59F40E43"/>
    <w:rsid w:val="5A0D1DC0"/>
    <w:rsid w:val="5A296866"/>
    <w:rsid w:val="5AA45338"/>
    <w:rsid w:val="5AA61DDA"/>
    <w:rsid w:val="5AA6693A"/>
    <w:rsid w:val="5AA82A3E"/>
    <w:rsid w:val="5AC22E82"/>
    <w:rsid w:val="5AD81335"/>
    <w:rsid w:val="5AEF771F"/>
    <w:rsid w:val="5B067DA0"/>
    <w:rsid w:val="5B0752DE"/>
    <w:rsid w:val="5B1D230C"/>
    <w:rsid w:val="5B216A75"/>
    <w:rsid w:val="5B3D1D6C"/>
    <w:rsid w:val="5B5608CC"/>
    <w:rsid w:val="5B6B65A2"/>
    <w:rsid w:val="5B71491E"/>
    <w:rsid w:val="5B803097"/>
    <w:rsid w:val="5BE10A99"/>
    <w:rsid w:val="5BED1CD6"/>
    <w:rsid w:val="5BF85618"/>
    <w:rsid w:val="5C6D2435"/>
    <w:rsid w:val="5C9B3F5F"/>
    <w:rsid w:val="5CB8752D"/>
    <w:rsid w:val="5CBA7E05"/>
    <w:rsid w:val="5CEB284E"/>
    <w:rsid w:val="5D1570DA"/>
    <w:rsid w:val="5D473B8A"/>
    <w:rsid w:val="5D501A83"/>
    <w:rsid w:val="5D58622E"/>
    <w:rsid w:val="5E173E52"/>
    <w:rsid w:val="5E2162F1"/>
    <w:rsid w:val="5E2D772C"/>
    <w:rsid w:val="5E3E3D54"/>
    <w:rsid w:val="5E4B4E93"/>
    <w:rsid w:val="5E5D4FED"/>
    <w:rsid w:val="5E6653E2"/>
    <w:rsid w:val="5E81292D"/>
    <w:rsid w:val="5E8D6C84"/>
    <w:rsid w:val="5E9A574D"/>
    <w:rsid w:val="5EB434CD"/>
    <w:rsid w:val="5F027783"/>
    <w:rsid w:val="5F0A1319"/>
    <w:rsid w:val="5F2421F1"/>
    <w:rsid w:val="5F3743F7"/>
    <w:rsid w:val="5F4848A3"/>
    <w:rsid w:val="5F5D14D8"/>
    <w:rsid w:val="5F907AC1"/>
    <w:rsid w:val="5FAD6021"/>
    <w:rsid w:val="5FDD3B91"/>
    <w:rsid w:val="5FEB6050"/>
    <w:rsid w:val="601D0466"/>
    <w:rsid w:val="602333B1"/>
    <w:rsid w:val="60480431"/>
    <w:rsid w:val="6065381F"/>
    <w:rsid w:val="606656D0"/>
    <w:rsid w:val="60894F99"/>
    <w:rsid w:val="60905CFC"/>
    <w:rsid w:val="60C14360"/>
    <w:rsid w:val="60D6264E"/>
    <w:rsid w:val="60FC767C"/>
    <w:rsid w:val="611454A8"/>
    <w:rsid w:val="61461CC3"/>
    <w:rsid w:val="61466786"/>
    <w:rsid w:val="614F3D3E"/>
    <w:rsid w:val="616F3E8B"/>
    <w:rsid w:val="61AB567F"/>
    <w:rsid w:val="61B10367"/>
    <w:rsid w:val="61C4395A"/>
    <w:rsid w:val="61DD31B7"/>
    <w:rsid w:val="61F23DC2"/>
    <w:rsid w:val="620A1A9E"/>
    <w:rsid w:val="620C2C40"/>
    <w:rsid w:val="6210649A"/>
    <w:rsid w:val="62363777"/>
    <w:rsid w:val="62577714"/>
    <w:rsid w:val="62876BA4"/>
    <w:rsid w:val="62963AAE"/>
    <w:rsid w:val="62BF0C86"/>
    <w:rsid w:val="62C514DC"/>
    <w:rsid w:val="62CA0013"/>
    <w:rsid w:val="62E91AF5"/>
    <w:rsid w:val="62EC74D6"/>
    <w:rsid w:val="62F812C3"/>
    <w:rsid w:val="630D6697"/>
    <w:rsid w:val="63156DA7"/>
    <w:rsid w:val="631B1C53"/>
    <w:rsid w:val="63747DC1"/>
    <w:rsid w:val="63862959"/>
    <w:rsid w:val="63932BA8"/>
    <w:rsid w:val="639478A4"/>
    <w:rsid w:val="63980003"/>
    <w:rsid w:val="6398435E"/>
    <w:rsid w:val="63D75BB1"/>
    <w:rsid w:val="63D8257B"/>
    <w:rsid w:val="641434F1"/>
    <w:rsid w:val="642B15B5"/>
    <w:rsid w:val="64462167"/>
    <w:rsid w:val="64465A43"/>
    <w:rsid w:val="64515C34"/>
    <w:rsid w:val="64584D46"/>
    <w:rsid w:val="645C7A08"/>
    <w:rsid w:val="64762438"/>
    <w:rsid w:val="64832AD7"/>
    <w:rsid w:val="64893CB3"/>
    <w:rsid w:val="648965B5"/>
    <w:rsid w:val="649C7809"/>
    <w:rsid w:val="64E56A0F"/>
    <w:rsid w:val="64FE404E"/>
    <w:rsid w:val="656233D6"/>
    <w:rsid w:val="657004BF"/>
    <w:rsid w:val="65723BBC"/>
    <w:rsid w:val="659F0E11"/>
    <w:rsid w:val="65AF0B31"/>
    <w:rsid w:val="65C92C98"/>
    <w:rsid w:val="65D6143B"/>
    <w:rsid w:val="65FA2B02"/>
    <w:rsid w:val="65FA3865"/>
    <w:rsid w:val="661C516E"/>
    <w:rsid w:val="664118AF"/>
    <w:rsid w:val="665161B3"/>
    <w:rsid w:val="66AC6CFF"/>
    <w:rsid w:val="66E05C43"/>
    <w:rsid w:val="66FD5897"/>
    <w:rsid w:val="66FE42A9"/>
    <w:rsid w:val="6702469D"/>
    <w:rsid w:val="67172415"/>
    <w:rsid w:val="67273476"/>
    <w:rsid w:val="67301F39"/>
    <w:rsid w:val="679F27B1"/>
    <w:rsid w:val="67A9593D"/>
    <w:rsid w:val="67AC7B32"/>
    <w:rsid w:val="67AF143A"/>
    <w:rsid w:val="67B7287B"/>
    <w:rsid w:val="68225C9D"/>
    <w:rsid w:val="6828375E"/>
    <w:rsid w:val="682C6027"/>
    <w:rsid w:val="684E75F8"/>
    <w:rsid w:val="686A58C1"/>
    <w:rsid w:val="68A220C3"/>
    <w:rsid w:val="68B02A55"/>
    <w:rsid w:val="68E209F2"/>
    <w:rsid w:val="68E80EA9"/>
    <w:rsid w:val="68F07E64"/>
    <w:rsid w:val="690972EA"/>
    <w:rsid w:val="690A610E"/>
    <w:rsid w:val="69155ACB"/>
    <w:rsid w:val="697D03B6"/>
    <w:rsid w:val="69B17A0C"/>
    <w:rsid w:val="69E64CD6"/>
    <w:rsid w:val="6A245FD6"/>
    <w:rsid w:val="6A27420E"/>
    <w:rsid w:val="6A3C5434"/>
    <w:rsid w:val="6A601E53"/>
    <w:rsid w:val="6A66167B"/>
    <w:rsid w:val="6A8E0874"/>
    <w:rsid w:val="6ADE34C1"/>
    <w:rsid w:val="6AF41940"/>
    <w:rsid w:val="6AF83F47"/>
    <w:rsid w:val="6B0C342C"/>
    <w:rsid w:val="6B1F640C"/>
    <w:rsid w:val="6B3D32E4"/>
    <w:rsid w:val="6B483A1C"/>
    <w:rsid w:val="6B50152D"/>
    <w:rsid w:val="6B676D4E"/>
    <w:rsid w:val="6BC06573"/>
    <w:rsid w:val="6BF6025C"/>
    <w:rsid w:val="6C3F3D2E"/>
    <w:rsid w:val="6C536766"/>
    <w:rsid w:val="6C614A6A"/>
    <w:rsid w:val="6C6A6116"/>
    <w:rsid w:val="6C897ADF"/>
    <w:rsid w:val="6C8B275D"/>
    <w:rsid w:val="6CD816E1"/>
    <w:rsid w:val="6CF77B8E"/>
    <w:rsid w:val="6CFF39C9"/>
    <w:rsid w:val="6CFF3DBA"/>
    <w:rsid w:val="6D001684"/>
    <w:rsid w:val="6D053B4E"/>
    <w:rsid w:val="6D152B56"/>
    <w:rsid w:val="6D1D0767"/>
    <w:rsid w:val="6D333034"/>
    <w:rsid w:val="6D570F92"/>
    <w:rsid w:val="6D694F23"/>
    <w:rsid w:val="6D6F4975"/>
    <w:rsid w:val="6D8D5845"/>
    <w:rsid w:val="6D937AC0"/>
    <w:rsid w:val="6DB848C6"/>
    <w:rsid w:val="6DF360B5"/>
    <w:rsid w:val="6DF450DC"/>
    <w:rsid w:val="6E7D22CB"/>
    <w:rsid w:val="6E8A1CB8"/>
    <w:rsid w:val="6E9A6050"/>
    <w:rsid w:val="6EC8093C"/>
    <w:rsid w:val="6ED71147"/>
    <w:rsid w:val="6F270C59"/>
    <w:rsid w:val="6F6D0A1A"/>
    <w:rsid w:val="6F784A63"/>
    <w:rsid w:val="6FAE04D9"/>
    <w:rsid w:val="6FEE7F36"/>
    <w:rsid w:val="700E48A8"/>
    <w:rsid w:val="70594628"/>
    <w:rsid w:val="705B5D4D"/>
    <w:rsid w:val="70846034"/>
    <w:rsid w:val="70911F6E"/>
    <w:rsid w:val="709C2891"/>
    <w:rsid w:val="70B07C41"/>
    <w:rsid w:val="70B35D98"/>
    <w:rsid w:val="70C87EE3"/>
    <w:rsid w:val="70E14B7E"/>
    <w:rsid w:val="70EB5C76"/>
    <w:rsid w:val="710C1379"/>
    <w:rsid w:val="71372D17"/>
    <w:rsid w:val="71595738"/>
    <w:rsid w:val="718F366B"/>
    <w:rsid w:val="71B64645"/>
    <w:rsid w:val="71B9492B"/>
    <w:rsid w:val="71BC379D"/>
    <w:rsid w:val="721065DD"/>
    <w:rsid w:val="72190759"/>
    <w:rsid w:val="7238554E"/>
    <w:rsid w:val="72842F26"/>
    <w:rsid w:val="728725BA"/>
    <w:rsid w:val="728B109E"/>
    <w:rsid w:val="72B767AE"/>
    <w:rsid w:val="72C238EC"/>
    <w:rsid w:val="72DF1A48"/>
    <w:rsid w:val="72E6679C"/>
    <w:rsid w:val="72FE3010"/>
    <w:rsid w:val="735B7A77"/>
    <w:rsid w:val="737062BD"/>
    <w:rsid w:val="739F23E2"/>
    <w:rsid w:val="73EA0BCF"/>
    <w:rsid w:val="740F377C"/>
    <w:rsid w:val="74164791"/>
    <w:rsid w:val="745867D4"/>
    <w:rsid w:val="747C45D0"/>
    <w:rsid w:val="74A9385E"/>
    <w:rsid w:val="74E8666E"/>
    <w:rsid w:val="75395F38"/>
    <w:rsid w:val="753D5FC2"/>
    <w:rsid w:val="757466FA"/>
    <w:rsid w:val="758010E5"/>
    <w:rsid w:val="75AC4FC7"/>
    <w:rsid w:val="75BE0E90"/>
    <w:rsid w:val="75C94737"/>
    <w:rsid w:val="75D26657"/>
    <w:rsid w:val="75FE0E29"/>
    <w:rsid w:val="76126EA9"/>
    <w:rsid w:val="76157954"/>
    <w:rsid w:val="761D7DA0"/>
    <w:rsid w:val="76222A98"/>
    <w:rsid w:val="7633577D"/>
    <w:rsid w:val="764B232A"/>
    <w:rsid w:val="766142F8"/>
    <w:rsid w:val="76686968"/>
    <w:rsid w:val="76AD05C1"/>
    <w:rsid w:val="77554691"/>
    <w:rsid w:val="77812CD5"/>
    <w:rsid w:val="77CA63D7"/>
    <w:rsid w:val="77D90BBA"/>
    <w:rsid w:val="781D15F7"/>
    <w:rsid w:val="78386FB8"/>
    <w:rsid w:val="783A0BA3"/>
    <w:rsid w:val="787B5B42"/>
    <w:rsid w:val="78A76275"/>
    <w:rsid w:val="78DB406B"/>
    <w:rsid w:val="78E346B7"/>
    <w:rsid w:val="79035AFF"/>
    <w:rsid w:val="791C4240"/>
    <w:rsid w:val="791E795E"/>
    <w:rsid w:val="792F651C"/>
    <w:rsid w:val="794C4FDC"/>
    <w:rsid w:val="794E4C4B"/>
    <w:rsid w:val="79562524"/>
    <w:rsid w:val="796A2D41"/>
    <w:rsid w:val="797E4BBA"/>
    <w:rsid w:val="79E2317D"/>
    <w:rsid w:val="79E44875"/>
    <w:rsid w:val="7A2522EC"/>
    <w:rsid w:val="7A3C1EA1"/>
    <w:rsid w:val="7A465767"/>
    <w:rsid w:val="7A73734B"/>
    <w:rsid w:val="7AA1043D"/>
    <w:rsid w:val="7AF87B8F"/>
    <w:rsid w:val="7B295B76"/>
    <w:rsid w:val="7B301D65"/>
    <w:rsid w:val="7B361864"/>
    <w:rsid w:val="7B5A32AC"/>
    <w:rsid w:val="7B70675C"/>
    <w:rsid w:val="7BAC647C"/>
    <w:rsid w:val="7BB52C5B"/>
    <w:rsid w:val="7BC24EB3"/>
    <w:rsid w:val="7BC43D3D"/>
    <w:rsid w:val="7BCF41D7"/>
    <w:rsid w:val="7C011ECD"/>
    <w:rsid w:val="7C0A5C70"/>
    <w:rsid w:val="7C1E33C6"/>
    <w:rsid w:val="7C8338BE"/>
    <w:rsid w:val="7C95465A"/>
    <w:rsid w:val="7CB1677C"/>
    <w:rsid w:val="7CD042FF"/>
    <w:rsid w:val="7CE1359A"/>
    <w:rsid w:val="7D197B41"/>
    <w:rsid w:val="7D4425D0"/>
    <w:rsid w:val="7D535CE5"/>
    <w:rsid w:val="7D8047FD"/>
    <w:rsid w:val="7DA43A87"/>
    <w:rsid w:val="7DC22A56"/>
    <w:rsid w:val="7DCA33E4"/>
    <w:rsid w:val="7DD443C0"/>
    <w:rsid w:val="7DD743F9"/>
    <w:rsid w:val="7E351FD2"/>
    <w:rsid w:val="7E3B07AF"/>
    <w:rsid w:val="7E3C1785"/>
    <w:rsid w:val="7E3C7843"/>
    <w:rsid w:val="7E467179"/>
    <w:rsid w:val="7E6E36DA"/>
    <w:rsid w:val="7E934E2F"/>
    <w:rsid w:val="7EAD5117"/>
    <w:rsid w:val="7EB96AE8"/>
    <w:rsid w:val="7ECE6C9F"/>
    <w:rsid w:val="7EE47732"/>
    <w:rsid w:val="7EF604AB"/>
    <w:rsid w:val="7F015CFC"/>
    <w:rsid w:val="7F913B18"/>
    <w:rsid w:val="7FAD1910"/>
    <w:rsid w:val="7FD6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yikt\AppData\Roaming\kingsoft\office6\templates\download\38731fec-6267-4eb7-ace8-d63226be712e\IT&#24320;&#21457;&#24037;&#31243;&#24072;&#31243;&#24207;&#21592;&#31616;&#21382;&#36719;&#20214;&#24320;&#21457;&#31616;&#21382;&#27169;&#26495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IT开发工程师程序员简历软件开发简历模板.docx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2021-04-19T19:56:00Z</dcterms:created>
  <dc:creator>WPS_1617853828</dc:creator>
  <cp:lastModifiedBy>WPS_1617853828</cp:lastModifiedBy>
  <dcterms:modified xsi:type="dcterms:W3CDTF">2021-04-19T21:39:46Z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KSOTemplateUUID">
    <vt:lpwstr>v1.0_mb_QC35c1I0Ie2RL4K4rpTALw==</vt:lpwstr>
  </property>
  <property fmtid="{D5CDD505-2E9C-101B-9397-08002B2CF9AE}" pid="4" name="ICV">
    <vt:lpwstr>F930F226920D4799BA494038EF897ACD</vt:lpwstr>
  </property>
</Properties>
</file>